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DE4" w14:textId="77777777" w:rsidR="001C7750" w:rsidRPr="001C7750" w:rsidRDefault="001C7750" w:rsidP="001C7750">
      <w:pPr>
        <w:pStyle w:val="Titel"/>
      </w:pPr>
      <w:r w:rsidRPr="001C7750">
        <w:t>Lötanleitung</w:t>
      </w:r>
    </w:p>
    <w:p w14:paraId="5AC3CA07" w14:textId="77777777" w:rsidR="001C7750" w:rsidRPr="001C7750" w:rsidRDefault="001C7750" w:rsidP="001C7750">
      <w:pPr>
        <w:ind w:left="-142"/>
        <w:rPr>
          <w:rFonts w:asciiTheme="majorHAnsi" w:hAnsiTheme="majorHAnsi" w:cstheme="majorHAnsi"/>
          <w:sz w:val="20"/>
          <w:szCs w:val="20"/>
        </w:rPr>
      </w:pPr>
    </w:p>
    <w:p w14:paraId="242A6575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Beim Löten ist es zu empfehlen, wenn Sie mit den flachsten Komponenten starten und sich zu den immer höheren Komponenten heranarbeiten.</w:t>
      </w:r>
    </w:p>
    <w:p w14:paraId="2C2CA68C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0982F719" w14:textId="678D5D6E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ersten Durchgang anzulöten sind:</w:t>
      </w:r>
    </w:p>
    <w:p w14:paraId="7814F915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Widerstände (R1 – R4)</w:t>
      </w:r>
    </w:p>
    <w:p w14:paraId="15A60D19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Hierbei zuerst die Anschlussbeine zurechtbiegen</w:t>
      </w:r>
    </w:p>
    <w:p w14:paraId="4B321EC7" w14:textId="41857DF7" w:rsidR="001C7750" w:rsidRPr="00F346A3" w:rsidRDefault="001C7750" w:rsidP="00F346A3">
      <w:pPr>
        <w:pStyle w:val="Listenabsatz"/>
        <w:numPr>
          <w:ilvl w:val="2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Hierfür kann die Biegelehre genutzt werden</w:t>
      </w:r>
    </w:p>
    <w:p w14:paraId="6EE9A5E6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Schalter (S0)</w:t>
      </w:r>
    </w:p>
    <w:p w14:paraId="0F55E6C1" w14:textId="77777777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Der Schalthebel muss nach außen zeigen</w:t>
      </w:r>
    </w:p>
    <w:p w14:paraId="206A162D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Taster (S1 – S4)</w:t>
      </w:r>
    </w:p>
    <w:p w14:paraId="27F4CC59" w14:textId="400BD152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auch auf die richtige Lage geachtet werden</w:t>
      </w:r>
    </w:p>
    <w:p w14:paraId="40874230" w14:textId="77777777" w:rsidR="001C7750" w:rsidRPr="00210BFA" w:rsidRDefault="001C7750" w:rsidP="00F346A3">
      <w:pPr>
        <w:rPr>
          <w:rFonts w:asciiTheme="majorHAnsi" w:hAnsiTheme="majorHAnsi" w:cstheme="majorHAnsi"/>
        </w:rPr>
      </w:pPr>
    </w:p>
    <w:p w14:paraId="4665E79F" w14:textId="77777777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Folgende Bauteile werden als nächstes verlötet:</w:t>
      </w:r>
    </w:p>
    <w:p w14:paraId="24EFF06D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Duo-LEDs (P1 – P30)</w:t>
      </w:r>
    </w:p>
    <w:p w14:paraId="2D313229" w14:textId="3AAD49AB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 muss wieder auf die Polung geachtet werden (Die Kante des Bauteils nach der Markierung auf der Platine ausrichten)</w:t>
      </w:r>
    </w:p>
    <w:p w14:paraId="535E164D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5B8A65C8" w14:textId="3AFA9F12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wird angelötet:</w:t>
      </w:r>
    </w:p>
    <w:p w14:paraId="676F9361" w14:textId="389FCCCC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210BFA">
        <w:rPr>
          <w:rFonts w:asciiTheme="majorHAnsi" w:hAnsiTheme="majorHAnsi" w:cstheme="majorHAnsi"/>
        </w:rPr>
        <w:t>Buchsenleisten</w:t>
      </w:r>
      <w:proofErr w:type="spellEnd"/>
      <w:r w:rsidRPr="00210BFA">
        <w:rPr>
          <w:rFonts w:asciiTheme="majorHAnsi" w:hAnsiTheme="majorHAnsi" w:cstheme="majorHAnsi"/>
        </w:rPr>
        <w:t xml:space="preserve"> für den ESP32</w:t>
      </w:r>
    </w:p>
    <w:p w14:paraId="3E75D564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9883F69" w14:textId="3B14F2AD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letzten Durchlauf wird folgendes verlötet:</w:t>
      </w:r>
    </w:p>
    <w:p w14:paraId="613920AF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Batterieclip für die 9V Batterie</w:t>
      </w:r>
    </w:p>
    <w:p w14:paraId="52B83064" w14:textId="0DE9E66A" w:rsidR="001C7750" w:rsidRPr="001C7750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10BFA">
        <w:rPr>
          <w:rFonts w:asciiTheme="majorHAnsi" w:hAnsiTheme="majorHAnsi" w:cstheme="majorHAnsi"/>
        </w:rPr>
        <w:t>Hierbei wieder auf die Polung achten (Rot = „+“ und Schwarz = „-“)</w:t>
      </w:r>
    </w:p>
    <w:p w14:paraId="6DD73030" w14:textId="77777777" w:rsidR="00B86BA7" w:rsidRPr="001C7750" w:rsidRDefault="00B86BA7" w:rsidP="005521E7">
      <w:pPr>
        <w:ind w:left="-142"/>
        <w:rPr>
          <w:rFonts w:asciiTheme="majorHAnsi" w:hAnsiTheme="majorHAnsi" w:cstheme="majorHAnsi"/>
          <w:sz w:val="20"/>
          <w:szCs w:val="20"/>
        </w:rPr>
      </w:pPr>
    </w:p>
    <w:sectPr w:rsidR="00B86BA7" w:rsidRPr="001C7750" w:rsidSect="005521E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6826" w14:textId="77777777" w:rsidR="004B5188" w:rsidRDefault="004B5188" w:rsidP="00805EF6">
      <w:r>
        <w:separator/>
      </w:r>
    </w:p>
  </w:endnote>
  <w:endnote w:type="continuationSeparator" w:id="0">
    <w:p w14:paraId="733FA930" w14:textId="77777777" w:rsidR="004B5188" w:rsidRDefault="004B5188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68847BA8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F346A3">
      <w:rPr>
        <w:rFonts w:ascii="Arial" w:hAnsi="Arial" w:cs="Arial"/>
        <w:noProof/>
        <w:sz w:val="20"/>
        <w:szCs w:val="20"/>
      </w:rPr>
      <w:t>17.11.2023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38EE" w14:textId="77777777" w:rsidR="004B5188" w:rsidRDefault="004B5188" w:rsidP="00805EF6">
      <w:r>
        <w:separator/>
      </w:r>
    </w:p>
  </w:footnote>
  <w:footnote w:type="continuationSeparator" w:id="0">
    <w:p w14:paraId="4E55A1C5" w14:textId="77777777" w:rsidR="004B5188" w:rsidRDefault="004B5188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5D9E" w14:textId="77777777" w:rsidR="002C0F32" w:rsidRDefault="00000000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43C22C44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C1DB" w14:textId="77777777" w:rsidR="002C0F32" w:rsidRDefault="00000000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5188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141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24F4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0D29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346A3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Max Steidle</cp:lastModifiedBy>
  <cp:revision>4</cp:revision>
  <cp:lastPrinted>2014-11-12T07:17:00Z</cp:lastPrinted>
  <dcterms:created xsi:type="dcterms:W3CDTF">2023-09-12T08:15:00Z</dcterms:created>
  <dcterms:modified xsi:type="dcterms:W3CDTF">2023-11-17T13:56:00Z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