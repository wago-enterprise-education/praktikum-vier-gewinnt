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9BEB" w14:textId="0F0D93A8" w:rsidR="00B86BA7" w:rsidRPr="00683E32" w:rsidRDefault="00355DCB" w:rsidP="00355DCB">
      <w:pPr>
        <w:pStyle w:val="Titel"/>
        <w:rPr>
          <w:rFonts w:ascii="Arial" w:hAnsi="Arial" w:cs="Arial"/>
        </w:rPr>
      </w:pPr>
      <w:r w:rsidRPr="00683E32">
        <w:rPr>
          <w:rFonts w:ascii="Arial" w:hAnsi="Arial" w:cs="Arial"/>
        </w:rPr>
        <w:t>Praktikantenaufgabe “Vier Gewinnt”</w:t>
      </w:r>
    </w:p>
    <w:p w14:paraId="19890C77" w14:textId="77777777" w:rsidR="00355DCB" w:rsidRPr="00683E32" w:rsidRDefault="00355DCB" w:rsidP="00355DCB">
      <w:pPr>
        <w:rPr>
          <w:rFonts w:ascii="Arial" w:hAnsi="Arial" w:cs="Arial"/>
        </w:rPr>
      </w:pPr>
    </w:p>
    <w:p w14:paraId="2C4A60E7" w14:textId="4E44F51E" w:rsidR="00355DCB" w:rsidRPr="00683E32" w:rsidRDefault="00355DCB" w:rsidP="00355DCB">
      <w:pPr>
        <w:pStyle w:val="berschrift1"/>
        <w:rPr>
          <w:rFonts w:ascii="Arial" w:hAnsi="Arial" w:cs="Arial"/>
          <w:color w:val="9BBB59" w:themeColor="accent3"/>
        </w:rPr>
      </w:pPr>
      <w:r w:rsidRPr="00683E32">
        <w:rPr>
          <w:rFonts w:ascii="Arial" w:hAnsi="Arial" w:cs="Arial"/>
          <w:color w:val="9BBB59" w:themeColor="accent3"/>
        </w:rPr>
        <w:t>Benötigte Materialien:</w:t>
      </w:r>
    </w:p>
    <w:p w14:paraId="2DBEDFFC" w14:textId="77777777" w:rsidR="00355DCB" w:rsidRPr="00683E32" w:rsidRDefault="00355DCB" w:rsidP="00355DCB">
      <w:pPr>
        <w:rPr>
          <w:rFonts w:ascii="Arial" w:hAnsi="Arial" w:cs="Arial"/>
        </w:rPr>
      </w:pPr>
    </w:p>
    <w:tbl>
      <w:tblPr>
        <w:tblStyle w:val="Tabellenraster"/>
        <w:tblW w:w="9209" w:type="dxa"/>
        <w:tblInd w:w="0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355DCB" w:rsidRPr="00683E32" w14:paraId="524C4933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044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U1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2AAE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Spannungsregler (L7805CV)</w:t>
            </w:r>
          </w:p>
        </w:tc>
      </w:tr>
      <w:tr w:rsidR="00355DCB" w:rsidRPr="00683E32" w14:paraId="592CA59E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A42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U2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72EC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ESP32 (DOIT DEVKIT V1)</w:t>
            </w:r>
          </w:p>
        </w:tc>
      </w:tr>
      <w:tr w:rsidR="00355DCB" w:rsidRPr="00683E32" w14:paraId="3489266C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8F18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U3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4662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Batterie mit Batterieclip</w:t>
            </w:r>
          </w:p>
        </w:tc>
      </w:tr>
      <w:tr w:rsidR="00355DCB" w:rsidRPr="00683E32" w14:paraId="0CC29BBA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CACA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S0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5AC9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Ein-/Aus-Schalter (CSS-1201)</w:t>
            </w:r>
          </w:p>
        </w:tc>
      </w:tr>
      <w:tr w:rsidR="00355DCB" w:rsidRPr="00683E32" w14:paraId="349328F0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E5B8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S1-S4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91B1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Taster (B3F-1020)</w:t>
            </w:r>
          </w:p>
        </w:tc>
      </w:tr>
      <w:tr w:rsidR="00355DCB" w:rsidRPr="00683E32" w14:paraId="0B94D888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5FC6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D1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E792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Diode (1N4007S)</w:t>
            </w:r>
          </w:p>
        </w:tc>
      </w:tr>
      <w:tr w:rsidR="00355DCB" w:rsidRPr="00683E32" w14:paraId="19E973F5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A30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657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 xml:space="preserve">330nF Keramikkondensator </w:t>
            </w:r>
            <w:r w:rsidRPr="00683E32">
              <w:rPr>
                <w:rFonts w:ascii="Arial" w:hAnsi="Arial" w:cs="Arial"/>
              </w:rPr>
              <w:br/>
              <w:t>(CT4-0805Y334M500A1T)</w:t>
            </w:r>
          </w:p>
        </w:tc>
      </w:tr>
      <w:tr w:rsidR="00355DCB" w:rsidRPr="00683E32" w14:paraId="5934B689" w14:textId="77777777" w:rsidTr="00355DCB">
        <w:trPr>
          <w:trHeight w:val="2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4809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C2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466D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100nF Keramikkondensator (TC-K100NF5)</w:t>
            </w:r>
          </w:p>
        </w:tc>
      </w:tr>
      <w:tr w:rsidR="00355DCB" w:rsidRPr="00683E32" w14:paraId="0360C2B8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9809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C3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6B2F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1µF Elektrolytkondensator (KSS105M063S1A5B07K)</w:t>
            </w:r>
          </w:p>
        </w:tc>
      </w:tr>
      <w:tr w:rsidR="00355DCB" w:rsidRPr="00683E32" w14:paraId="3D38DBED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BBC0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R1-R4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835A" w14:textId="7A6C5C5F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Widerst</w:t>
            </w:r>
            <w:r w:rsidR="0073624D">
              <w:rPr>
                <w:rFonts w:ascii="Arial" w:hAnsi="Arial" w:cs="Arial"/>
              </w:rPr>
              <w:t>ä</w:t>
            </w:r>
            <w:r w:rsidRPr="00683E32">
              <w:rPr>
                <w:rFonts w:ascii="Arial" w:hAnsi="Arial" w:cs="Arial"/>
              </w:rPr>
              <w:t>nd</w:t>
            </w:r>
            <w:r w:rsidR="0073624D">
              <w:rPr>
                <w:rFonts w:ascii="Arial" w:hAnsi="Arial" w:cs="Arial"/>
              </w:rPr>
              <w:t>e</w:t>
            </w:r>
            <w:r w:rsidRPr="00683E32">
              <w:rPr>
                <w:rFonts w:ascii="Arial" w:hAnsi="Arial" w:cs="Arial"/>
              </w:rPr>
              <w:t xml:space="preserve"> (10kΩ)</w:t>
            </w:r>
          </w:p>
        </w:tc>
      </w:tr>
      <w:tr w:rsidR="00355DCB" w:rsidRPr="00683E32" w14:paraId="2EBA47A1" w14:textId="77777777" w:rsidTr="00355DC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F0D5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P1-P30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FE23" w14:textId="77777777" w:rsidR="00355DCB" w:rsidRPr="00683E32" w:rsidRDefault="00355DCB">
            <w:pPr>
              <w:rPr>
                <w:rFonts w:ascii="Arial" w:hAnsi="Arial" w:cs="Arial"/>
              </w:rPr>
            </w:pPr>
            <w:r w:rsidRPr="00683E32">
              <w:rPr>
                <w:rFonts w:ascii="Arial" w:hAnsi="Arial" w:cs="Arial"/>
              </w:rPr>
              <w:t>Duo-LEDs (EVL 339-1SURSYGW)</w:t>
            </w:r>
          </w:p>
        </w:tc>
      </w:tr>
    </w:tbl>
    <w:p w14:paraId="02307BDA" w14:textId="77777777" w:rsidR="00355DCB" w:rsidRPr="00683E32" w:rsidRDefault="00355DCB" w:rsidP="00355DCB">
      <w:pPr>
        <w:rPr>
          <w:rFonts w:ascii="Arial" w:hAnsi="Arial" w:cs="Arial"/>
        </w:rPr>
      </w:pPr>
    </w:p>
    <w:p w14:paraId="7DB799B1" w14:textId="3871AABA" w:rsidR="00355DCB" w:rsidRPr="00683E32" w:rsidRDefault="00355DCB" w:rsidP="00355DCB">
      <w:pPr>
        <w:pStyle w:val="berschrift1"/>
        <w:rPr>
          <w:rFonts w:ascii="Arial" w:hAnsi="Arial" w:cs="Arial"/>
          <w:color w:val="9BBB59" w:themeColor="accent3"/>
        </w:rPr>
      </w:pPr>
      <w:r w:rsidRPr="00683E32">
        <w:rPr>
          <w:rFonts w:ascii="Arial" w:hAnsi="Arial" w:cs="Arial"/>
          <w:color w:val="9BBB59" w:themeColor="accent3"/>
        </w:rPr>
        <w:t>Aufgabenstellung:</w:t>
      </w:r>
    </w:p>
    <w:p w14:paraId="3CE55F93" w14:textId="77777777" w:rsidR="005F47F1" w:rsidRPr="00683E32" w:rsidRDefault="005F47F1" w:rsidP="005F47F1">
      <w:pPr>
        <w:rPr>
          <w:rFonts w:ascii="Arial" w:hAnsi="Arial" w:cs="Arial"/>
        </w:rPr>
      </w:pPr>
    </w:p>
    <w:p w14:paraId="14CDEBF3" w14:textId="262C6AC7" w:rsidR="00355DCB" w:rsidRPr="00683E32" w:rsidRDefault="005F47F1" w:rsidP="00355DCB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1:</w:t>
      </w:r>
    </w:p>
    <w:p w14:paraId="7AB1E4CB" w14:textId="3A0DDBEA" w:rsidR="00355DCB" w:rsidRPr="00683E32" w:rsidRDefault="00355DCB" w:rsidP="00355DCB">
      <w:pPr>
        <w:rPr>
          <w:rFonts w:ascii="Arial" w:hAnsi="Arial" w:cs="Arial"/>
        </w:rPr>
      </w:pPr>
      <w:r w:rsidRPr="00683E32">
        <w:rPr>
          <w:rFonts w:ascii="Arial" w:hAnsi="Arial" w:cs="Arial"/>
        </w:rPr>
        <w:t xml:space="preserve">Baue das Spiel mithilfe des Schaltplans auf dem Steckbrett auf. Nutze dafür die Bauteile aus der Stückliste und </w:t>
      </w:r>
      <w:r w:rsidR="005F47F1" w:rsidRPr="00683E32">
        <w:rPr>
          <w:rFonts w:ascii="Arial" w:hAnsi="Arial" w:cs="Arial"/>
        </w:rPr>
        <w:t>die Jumper-Leitungen zum Verbinden.</w:t>
      </w:r>
    </w:p>
    <w:p w14:paraId="4CFB2A57" w14:textId="68D3A14A" w:rsidR="005F47F1" w:rsidRPr="00683E32" w:rsidRDefault="005F47F1" w:rsidP="005F47F1">
      <w:pPr>
        <w:rPr>
          <w:rFonts w:ascii="Arial" w:hAnsi="Arial" w:cs="Arial"/>
        </w:rPr>
      </w:pPr>
      <w:r w:rsidRPr="00683E32">
        <w:rPr>
          <w:rFonts w:ascii="Arial" w:hAnsi="Arial" w:cs="Arial"/>
        </w:rPr>
        <w:t>Tipp: Auf dem Steckbrett sind die Zeilen jeweils von A bis E und von F bis J gebrückt. Zwischen E und F ist liegt keine Verbindung!  Schließe bei den LEDs das mittlere Beinchen an Masse und das längere der äußeren beiden Beinchen an den Output für rot an.</w:t>
      </w:r>
    </w:p>
    <w:p w14:paraId="2DBA4A46" w14:textId="77777777" w:rsidR="005F47F1" w:rsidRPr="00683E32" w:rsidRDefault="005F47F1" w:rsidP="005F47F1">
      <w:pPr>
        <w:rPr>
          <w:rFonts w:ascii="Arial" w:hAnsi="Arial" w:cs="Arial"/>
        </w:rPr>
      </w:pPr>
    </w:p>
    <w:p w14:paraId="0DC3F05D" w14:textId="31BC6CF9" w:rsidR="005F47F1" w:rsidRPr="00683E32" w:rsidRDefault="005F47F1" w:rsidP="005F47F1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2:</w:t>
      </w:r>
    </w:p>
    <w:p w14:paraId="23A50E96" w14:textId="44F12726" w:rsidR="005F47F1" w:rsidRPr="00683E32" w:rsidRDefault="005F47F1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 xml:space="preserve">Überprüfe deinen Aufbau, indem du das Programm „Vier Gewinnt“ über die Arduino IDE </w:t>
      </w:r>
      <w:r w:rsidR="0078277F" w:rsidRPr="00683E32">
        <w:rPr>
          <w:rStyle w:val="Hervorhebung"/>
          <w:rFonts w:ascii="Arial" w:hAnsi="Arial" w:cs="Arial"/>
          <w:i w:val="0"/>
          <w:iCs w:val="0"/>
        </w:rPr>
        <w:t>auf deinen ESP32 hochlädst. Nun sollte</w:t>
      </w:r>
      <w:r w:rsidR="007E6F1B">
        <w:rPr>
          <w:rStyle w:val="Hervorhebung"/>
          <w:rFonts w:ascii="Arial" w:hAnsi="Arial" w:cs="Arial"/>
          <w:i w:val="0"/>
          <w:iCs w:val="0"/>
        </w:rPr>
        <w:t xml:space="preserve">n Sie </w:t>
      </w:r>
      <w:r w:rsidR="0078277F" w:rsidRPr="00683E32">
        <w:rPr>
          <w:rStyle w:val="Hervorhebung"/>
          <w:rFonts w:ascii="Arial" w:hAnsi="Arial" w:cs="Arial"/>
          <w:i w:val="0"/>
          <w:iCs w:val="0"/>
        </w:rPr>
        <w:t xml:space="preserve">das Spiel schon </w:t>
      </w:r>
      <w:r w:rsidR="00683E32" w:rsidRPr="00683E32">
        <w:rPr>
          <w:rStyle w:val="Hervorhebung"/>
          <w:rFonts w:ascii="Arial" w:hAnsi="Arial" w:cs="Arial"/>
          <w:i w:val="0"/>
          <w:iCs w:val="0"/>
        </w:rPr>
        <w:t>normal</w:t>
      </w:r>
      <w:r w:rsidR="0078277F" w:rsidRPr="00683E32">
        <w:rPr>
          <w:rStyle w:val="Hervorhebung"/>
          <w:rFonts w:ascii="Arial" w:hAnsi="Arial" w:cs="Arial"/>
          <w:i w:val="0"/>
          <w:iCs w:val="0"/>
        </w:rPr>
        <w:t xml:space="preserve"> spielen können.</w:t>
      </w:r>
    </w:p>
    <w:p w14:paraId="4A92E717" w14:textId="69DF0B0D" w:rsidR="0078277F" w:rsidRPr="00683E32" w:rsidRDefault="0078277F" w:rsidP="005F47F1">
      <w:pPr>
        <w:rPr>
          <w:rStyle w:val="Hervorhebung"/>
          <w:rFonts w:ascii="Arial" w:hAnsi="Arial" w:cs="Arial"/>
          <w:i w:val="0"/>
          <w:iCs w:val="0"/>
        </w:rPr>
      </w:pPr>
    </w:p>
    <w:p w14:paraId="26B4EF30" w14:textId="6DF0E58A" w:rsidR="0078277F" w:rsidRPr="00683E32" w:rsidRDefault="0078277F" w:rsidP="005F47F1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3:</w:t>
      </w:r>
    </w:p>
    <w:p w14:paraId="77C70CF5" w14:textId="698BF3A0" w:rsidR="0078277F" w:rsidRPr="00683E32" w:rsidRDefault="0078277F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>Jetzt geht es ans Löten!</w:t>
      </w:r>
    </w:p>
    <w:p w14:paraId="72E185B4" w14:textId="238C51B2" w:rsidR="0078277F" w:rsidRPr="00683E32" w:rsidRDefault="0078277F" w:rsidP="005F47F1">
      <w:pPr>
        <w:rPr>
          <w:rStyle w:val="Hervorhebung"/>
          <w:rFonts w:ascii="Arial" w:hAnsi="Arial" w:cs="Arial"/>
          <w:i w:val="0"/>
          <w:iCs w:val="0"/>
          <w:color w:val="4F81BD" w:themeColor="accent1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>Schnapp</w:t>
      </w:r>
      <w:r w:rsidR="007E6F1B">
        <w:rPr>
          <w:rStyle w:val="Hervorhebung"/>
          <w:rFonts w:ascii="Arial" w:hAnsi="Arial" w:cs="Arial"/>
          <w:i w:val="0"/>
          <w:iCs w:val="0"/>
        </w:rPr>
        <w:t>en Sie sich</w:t>
      </w:r>
      <w:r w:rsidRPr="00683E32">
        <w:rPr>
          <w:rStyle w:val="Hervorhebung"/>
          <w:rFonts w:ascii="Arial" w:hAnsi="Arial" w:cs="Arial"/>
          <w:i w:val="0"/>
          <w:iCs w:val="0"/>
        </w:rPr>
        <w:t xml:space="preserve"> zusätzlich zu </w:t>
      </w:r>
      <w:r w:rsidR="007E6F1B">
        <w:rPr>
          <w:rStyle w:val="Hervorhebung"/>
          <w:rFonts w:ascii="Arial" w:hAnsi="Arial" w:cs="Arial"/>
          <w:i w:val="0"/>
          <w:iCs w:val="0"/>
        </w:rPr>
        <w:t>Ihren</w:t>
      </w:r>
      <w:r w:rsidRPr="00683E32">
        <w:rPr>
          <w:rStyle w:val="Hervorhebung"/>
          <w:rFonts w:ascii="Arial" w:hAnsi="Arial" w:cs="Arial"/>
          <w:i w:val="0"/>
          <w:iCs w:val="0"/>
        </w:rPr>
        <w:t xml:space="preserve"> Bauteilen auf dem Steckbrett noch die passende Platine für dieses Spiel. Eine Anleitung, </w:t>
      </w:r>
      <w:proofErr w:type="gramStart"/>
      <w:r w:rsidRPr="00683E32">
        <w:rPr>
          <w:rStyle w:val="Hervorhebung"/>
          <w:rFonts w:ascii="Arial" w:hAnsi="Arial" w:cs="Arial"/>
          <w:i w:val="0"/>
          <w:iCs w:val="0"/>
        </w:rPr>
        <w:t>wie</w:t>
      </w:r>
      <w:proofErr w:type="gramEnd"/>
      <w:r w:rsidRPr="00683E32">
        <w:rPr>
          <w:rStyle w:val="Hervorhebung"/>
          <w:rFonts w:ascii="Arial" w:hAnsi="Arial" w:cs="Arial"/>
          <w:i w:val="0"/>
          <w:iCs w:val="0"/>
        </w:rPr>
        <w:t xml:space="preserve"> </w:t>
      </w:r>
      <w:r w:rsidR="007E6F1B">
        <w:rPr>
          <w:rStyle w:val="Hervorhebung"/>
          <w:rFonts w:ascii="Arial" w:hAnsi="Arial" w:cs="Arial"/>
          <w:i w:val="0"/>
          <w:iCs w:val="0"/>
        </w:rPr>
        <w:t>Sie</w:t>
      </w:r>
      <w:r w:rsidRPr="00683E32">
        <w:rPr>
          <w:rStyle w:val="Hervorhebung"/>
          <w:rFonts w:ascii="Arial" w:hAnsi="Arial" w:cs="Arial"/>
          <w:i w:val="0"/>
          <w:iCs w:val="0"/>
        </w:rPr>
        <w:t xml:space="preserve"> beim Löten am besten vorgehst findest </w:t>
      </w:r>
      <w:r w:rsidR="007E6F1B">
        <w:rPr>
          <w:rStyle w:val="Hervorhebung"/>
          <w:rFonts w:ascii="Arial" w:hAnsi="Arial" w:cs="Arial"/>
          <w:i w:val="0"/>
          <w:iCs w:val="0"/>
        </w:rPr>
        <w:t>Sie</w:t>
      </w:r>
      <w:r w:rsidRPr="00683E32">
        <w:rPr>
          <w:rStyle w:val="Hervorhebung"/>
          <w:rFonts w:ascii="Arial" w:hAnsi="Arial" w:cs="Arial"/>
          <w:i w:val="0"/>
          <w:iCs w:val="0"/>
        </w:rPr>
        <w:t xml:space="preserve"> hier: </w:t>
      </w:r>
      <w:r w:rsidRPr="00683E32">
        <w:rPr>
          <w:rStyle w:val="Hervorhebung"/>
          <w:rFonts w:ascii="Arial" w:hAnsi="Arial" w:cs="Arial"/>
          <w:i w:val="0"/>
          <w:iCs w:val="0"/>
          <w:color w:val="4F81BD" w:themeColor="accent1"/>
        </w:rPr>
        <w:t>-Link einfügen-</w:t>
      </w:r>
    </w:p>
    <w:p w14:paraId="71480D1B" w14:textId="5AFB6981" w:rsidR="009C292E" w:rsidRPr="00683E32" w:rsidRDefault="009C292E" w:rsidP="005F47F1">
      <w:pPr>
        <w:rPr>
          <w:rStyle w:val="Hervorhebung"/>
          <w:rFonts w:ascii="Arial" w:hAnsi="Arial" w:cs="Arial"/>
          <w:i w:val="0"/>
          <w:iCs w:val="0"/>
        </w:rPr>
      </w:pPr>
    </w:p>
    <w:p w14:paraId="1FA5516B" w14:textId="2470AB81" w:rsidR="009C292E" w:rsidRPr="00683E32" w:rsidRDefault="009C292E" w:rsidP="005F47F1">
      <w:pPr>
        <w:rPr>
          <w:rStyle w:val="Hervorhebung"/>
          <w:rFonts w:ascii="Arial" w:hAnsi="Arial" w:cs="Arial"/>
        </w:rPr>
      </w:pPr>
      <w:r w:rsidRPr="00683E32">
        <w:rPr>
          <w:rStyle w:val="Hervorhebung"/>
          <w:rFonts w:ascii="Arial" w:hAnsi="Arial" w:cs="Arial"/>
        </w:rPr>
        <w:t>Aufgabe 4:</w:t>
      </w:r>
    </w:p>
    <w:p w14:paraId="1B05F3B7" w14:textId="4E524BA5" w:rsidR="009C292E" w:rsidRDefault="009C292E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 xml:space="preserve">Das Herzstück </w:t>
      </w:r>
      <w:r w:rsidR="007E6F1B">
        <w:rPr>
          <w:rStyle w:val="Hervorhebung"/>
          <w:rFonts w:ascii="Arial" w:hAnsi="Arial" w:cs="Arial"/>
          <w:i w:val="0"/>
          <w:iCs w:val="0"/>
        </w:rPr>
        <w:t>Ihres</w:t>
      </w:r>
      <w:r w:rsidRPr="00683E32">
        <w:rPr>
          <w:rStyle w:val="Hervorhebung"/>
          <w:rFonts w:ascii="Arial" w:hAnsi="Arial" w:cs="Arial"/>
          <w:i w:val="0"/>
          <w:iCs w:val="0"/>
        </w:rPr>
        <w:t xml:space="preserve"> „Vier Gewinnt“-Spiels</w:t>
      </w:r>
      <w:r w:rsidR="007E6F1B">
        <w:rPr>
          <w:rStyle w:val="Hervorhebung"/>
          <w:rFonts w:ascii="Arial" w:hAnsi="Arial" w:cs="Arial"/>
          <w:i w:val="0"/>
          <w:iCs w:val="0"/>
        </w:rPr>
        <w:t xml:space="preserve"> haben Sie</w:t>
      </w:r>
      <w:r w:rsidRPr="00683E32">
        <w:rPr>
          <w:rStyle w:val="Hervorhebung"/>
          <w:rFonts w:ascii="Arial" w:hAnsi="Arial" w:cs="Arial"/>
          <w:i w:val="0"/>
          <w:iCs w:val="0"/>
        </w:rPr>
        <w:t xml:space="preserve"> nun fertig. Verschraube nun noch d</w:t>
      </w:r>
      <w:r w:rsidR="007E6F1B">
        <w:rPr>
          <w:rStyle w:val="Hervorhebung"/>
          <w:rFonts w:ascii="Arial" w:hAnsi="Arial" w:cs="Arial"/>
          <w:i w:val="0"/>
          <w:iCs w:val="0"/>
        </w:rPr>
        <w:t>ie</w:t>
      </w:r>
      <w:r w:rsidRPr="00683E32">
        <w:rPr>
          <w:rStyle w:val="Hervorhebung"/>
          <w:rFonts w:ascii="Arial" w:hAnsi="Arial" w:cs="Arial"/>
          <w:i w:val="0"/>
          <w:iCs w:val="0"/>
        </w:rPr>
        <w:t xml:space="preserve"> Platine mit dem Gehäuse und setze den ESP32 ein. </w:t>
      </w:r>
      <w:r w:rsidR="00A65DC7">
        <w:rPr>
          <w:rStyle w:val="Hervorhebung"/>
          <w:rFonts w:ascii="Arial" w:hAnsi="Arial" w:cs="Arial"/>
          <w:i w:val="0"/>
          <w:iCs w:val="0"/>
        </w:rPr>
        <w:t>In dem Dokument mit der Lötanleitung finde</w:t>
      </w:r>
      <w:r w:rsidR="007E6F1B">
        <w:rPr>
          <w:rStyle w:val="Hervorhebung"/>
          <w:rFonts w:ascii="Arial" w:hAnsi="Arial" w:cs="Arial"/>
          <w:i w:val="0"/>
          <w:iCs w:val="0"/>
        </w:rPr>
        <w:t>n Sie</w:t>
      </w:r>
      <w:r w:rsidR="00A65DC7">
        <w:rPr>
          <w:rStyle w:val="Hervorhebung"/>
          <w:rFonts w:ascii="Arial" w:hAnsi="Arial" w:cs="Arial"/>
          <w:i w:val="0"/>
          <w:iCs w:val="0"/>
        </w:rPr>
        <w:t xml:space="preserve"> ebenfalls eine Erklärung zur Funktionsweise des Gerätes.</w:t>
      </w:r>
    </w:p>
    <w:p w14:paraId="074041F8" w14:textId="77777777" w:rsidR="00683E32" w:rsidRPr="00683E32" w:rsidRDefault="00683E32" w:rsidP="005F47F1">
      <w:pPr>
        <w:rPr>
          <w:rStyle w:val="Hervorhebung"/>
          <w:rFonts w:ascii="Arial" w:hAnsi="Arial" w:cs="Arial"/>
          <w:i w:val="0"/>
          <w:iCs w:val="0"/>
        </w:rPr>
      </w:pPr>
    </w:p>
    <w:p w14:paraId="6F8D672E" w14:textId="34689A89" w:rsidR="009C292E" w:rsidRPr="00683E32" w:rsidRDefault="009C292E" w:rsidP="005F47F1">
      <w:pPr>
        <w:rPr>
          <w:rStyle w:val="Hervorhebung"/>
          <w:rFonts w:ascii="Arial" w:hAnsi="Arial" w:cs="Arial"/>
          <w:i w:val="0"/>
          <w:iCs w:val="0"/>
        </w:rPr>
      </w:pPr>
      <w:r w:rsidRPr="00683E32">
        <w:rPr>
          <w:rStyle w:val="Hervorhebung"/>
          <w:rFonts w:ascii="Arial" w:hAnsi="Arial" w:cs="Arial"/>
          <w:i w:val="0"/>
          <w:iCs w:val="0"/>
        </w:rPr>
        <w:t xml:space="preserve">Viel Spaß beim </w:t>
      </w:r>
      <w:r w:rsidR="00683E32" w:rsidRPr="00683E32">
        <w:rPr>
          <w:rStyle w:val="Hervorhebung"/>
          <w:rFonts w:ascii="Arial" w:hAnsi="Arial" w:cs="Arial"/>
          <w:i w:val="0"/>
          <w:iCs w:val="0"/>
        </w:rPr>
        <w:t>Spielen</w:t>
      </w:r>
      <w:r w:rsidRPr="00683E32">
        <w:rPr>
          <w:rStyle w:val="Hervorhebung"/>
          <w:rFonts w:ascii="Arial" w:hAnsi="Arial" w:cs="Arial"/>
          <w:i w:val="0"/>
          <w:iCs w:val="0"/>
        </w:rPr>
        <w:t>!</w:t>
      </w:r>
    </w:p>
    <w:sectPr w:rsidR="009C292E" w:rsidRPr="00683E32" w:rsidSect="005521E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269" w:right="1418" w:bottom="1134" w:left="1134" w:header="567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5266" w14:textId="77777777" w:rsidR="006152E1" w:rsidRPr="00355DCB" w:rsidRDefault="006152E1" w:rsidP="00805EF6">
      <w:r w:rsidRPr="00355DCB">
        <w:separator/>
      </w:r>
    </w:p>
  </w:endnote>
  <w:endnote w:type="continuationSeparator" w:id="0">
    <w:p w14:paraId="1A2AA9FD" w14:textId="77777777" w:rsidR="006152E1" w:rsidRPr="00355DCB" w:rsidRDefault="006152E1" w:rsidP="00805EF6">
      <w:r w:rsidRPr="00355D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F323" w14:textId="77777777" w:rsidR="007C4BC2" w:rsidRPr="00355DCB" w:rsidRDefault="007C4C16" w:rsidP="002960B5">
    <w:pPr>
      <w:pStyle w:val="Fuzeile"/>
      <w:rPr>
        <w:rFonts w:ascii="Arial" w:hAnsi="Arial" w:cs="Arial"/>
        <w:sz w:val="20"/>
        <w:szCs w:val="20"/>
      </w:rPr>
    </w:pPr>
    <w:r w:rsidRPr="00355DCB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123021" wp14:editId="22CD1E8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272469fa321766f1b6b6471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C44F15" w14:textId="77777777" w:rsidR="007C4C16" w:rsidRPr="00355DCB" w:rsidRDefault="007C4C16" w:rsidP="007C4C1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5DC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23021" id="_x0000_t202" coordsize="21600,21600" o:spt="202" path="m,l,21600r21600,l21600,xe">
              <v:stroke joinstyle="miter"/>
              <v:path gradientshapeok="t" o:connecttype="rect"/>
            </v:shapetype>
            <v:shape id="MSIPCM8272469fa321766f1b6b6471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7C44F15" w14:textId="77777777" w:rsidR="007C4C16" w:rsidRPr="00355DCB" w:rsidRDefault="007C4C16" w:rsidP="007C4C1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5DCB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5B7F05" w14:textId="526DB703" w:rsidR="00805EF6" w:rsidRPr="00355DCB" w:rsidRDefault="00563BBC" w:rsidP="002960B5">
    <w:pPr>
      <w:pStyle w:val="Fuzeile"/>
      <w:rPr>
        <w:rFonts w:ascii="Arial" w:hAnsi="Arial" w:cs="Arial"/>
        <w:sz w:val="20"/>
        <w:szCs w:val="20"/>
      </w:rPr>
    </w:pPr>
    <w:r w:rsidRPr="00355DCB">
      <w:rPr>
        <w:rFonts w:ascii="Arial" w:hAnsi="Arial" w:cs="Arial"/>
        <w:sz w:val="20"/>
        <w:szCs w:val="20"/>
      </w:rPr>
      <w:fldChar w:fldCharType="begin"/>
    </w:r>
    <w:r w:rsidRPr="00355DCB">
      <w:rPr>
        <w:rFonts w:ascii="Arial" w:hAnsi="Arial" w:cs="Arial"/>
        <w:sz w:val="20"/>
        <w:szCs w:val="20"/>
      </w:rPr>
      <w:instrText xml:space="preserve"> TIME \@ "dd.MM.yyyy" </w:instrText>
    </w:r>
    <w:r w:rsidRPr="00355DCB">
      <w:rPr>
        <w:rFonts w:ascii="Arial" w:hAnsi="Arial" w:cs="Arial"/>
        <w:sz w:val="20"/>
        <w:szCs w:val="20"/>
      </w:rPr>
      <w:fldChar w:fldCharType="separate"/>
    </w:r>
    <w:r w:rsidR="007E6F1B">
      <w:rPr>
        <w:rFonts w:ascii="Arial" w:hAnsi="Arial" w:cs="Arial"/>
        <w:noProof/>
        <w:sz w:val="20"/>
        <w:szCs w:val="20"/>
      </w:rPr>
      <w:t>15.09.2023</w:t>
    </w:r>
    <w:r w:rsidRPr="00355DCB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6189" w14:textId="77777777" w:rsidR="006152E1" w:rsidRPr="00355DCB" w:rsidRDefault="006152E1" w:rsidP="00805EF6">
      <w:r w:rsidRPr="00355DCB">
        <w:separator/>
      </w:r>
    </w:p>
  </w:footnote>
  <w:footnote w:type="continuationSeparator" w:id="0">
    <w:p w14:paraId="12DD0535" w14:textId="77777777" w:rsidR="006152E1" w:rsidRPr="00355DCB" w:rsidRDefault="006152E1" w:rsidP="00805EF6">
      <w:r w:rsidRPr="00355D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A73FC" w14:textId="77777777" w:rsidR="002C0F32" w:rsidRPr="00355DCB" w:rsidRDefault="00000000">
    <w:pPr>
      <w:pStyle w:val="Kopfzeile"/>
    </w:pPr>
    <w:r>
      <w:pict w14:anchorId="0402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5" o:spid="_x0000_s1029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F668" w14:textId="77777777" w:rsidR="001C263B" w:rsidRPr="00355DCB" w:rsidRDefault="007C4C16" w:rsidP="00A71C8C">
    <w:pPr>
      <w:pStyle w:val="Kopfzeile"/>
      <w:spacing w:line="360" w:lineRule="auto"/>
      <w:ind w:left="-142"/>
      <w:rPr>
        <w:rFonts w:ascii="Arial" w:hAnsi="Arial" w:cs="Arial"/>
        <w:sz w:val="18"/>
        <w:szCs w:val="18"/>
      </w:rPr>
    </w:pPr>
    <w:r w:rsidRPr="00355DCB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F75ACB9" wp14:editId="40700F92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56500" cy="10688481"/>
          <wp:effectExtent l="0" t="0" r="635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346" cy="10692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3DD63D" w14:textId="77777777" w:rsidR="00805EF6" w:rsidRPr="00355DCB" w:rsidRDefault="007C4C16" w:rsidP="00715B46">
    <w:pPr>
      <w:pStyle w:val="Kopfzeile"/>
      <w:tabs>
        <w:tab w:val="clear" w:pos="4536"/>
        <w:tab w:val="center" w:pos="5103"/>
        <w:tab w:val="left" w:pos="5670"/>
      </w:tabs>
      <w:rPr>
        <w:rFonts w:ascii="Arial" w:hAnsi="Arial" w:cs="Arial"/>
        <w:sz w:val="32"/>
        <w:szCs w:val="32"/>
      </w:rPr>
    </w:pPr>
    <w:r w:rsidRPr="00355DCB">
      <w:rPr>
        <w:rFonts w:ascii="Arial" w:hAnsi="Arial" w:cs="Arial"/>
        <w:sz w:val="32"/>
        <w:szCs w:val="32"/>
      </w:rPr>
      <w:tab/>
    </w:r>
    <w:r w:rsidRPr="00355DCB">
      <w:rPr>
        <w:rFonts w:ascii="Arial" w:hAnsi="Arial" w:cs="Arial"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2399" w14:textId="77777777" w:rsidR="002C0F32" w:rsidRPr="00355DCB" w:rsidRDefault="00000000">
    <w:pPr>
      <w:pStyle w:val="Kopfzeile"/>
    </w:pPr>
    <w:r>
      <w:pict w14:anchorId="32191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35524" o:spid="_x0000_s1028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riefbogen_neuesCD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B"/>
    <w:rsid w:val="000036FA"/>
    <w:rsid w:val="00005052"/>
    <w:rsid w:val="00011586"/>
    <w:rsid w:val="00012D28"/>
    <w:rsid w:val="00013DA4"/>
    <w:rsid w:val="00015913"/>
    <w:rsid w:val="00016C06"/>
    <w:rsid w:val="000257EC"/>
    <w:rsid w:val="00025DE8"/>
    <w:rsid w:val="00031C4B"/>
    <w:rsid w:val="000346AD"/>
    <w:rsid w:val="0004184E"/>
    <w:rsid w:val="0004253E"/>
    <w:rsid w:val="00051E28"/>
    <w:rsid w:val="00052A1B"/>
    <w:rsid w:val="00052E46"/>
    <w:rsid w:val="00055057"/>
    <w:rsid w:val="00057E15"/>
    <w:rsid w:val="00060645"/>
    <w:rsid w:val="000608E6"/>
    <w:rsid w:val="00063664"/>
    <w:rsid w:val="00075622"/>
    <w:rsid w:val="00086114"/>
    <w:rsid w:val="00086A84"/>
    <w:rsid w:val="00095681"/>
    <w:rsid w:val="000A071C"/>
    <w:rsid w:val="000A1F26"/>
    <w:rsid w:val="000A54DF"/>
    <w:rsid w:val="000A5F70"/>
    <w:rsid w:val="000B117B"/>
    <w:rsid w:val="000B43AC"/>
    <w:rsid w:val="000B453F"/>
    <w:rsid w:val="000B5634"/>
    <w:rsid w:val="000C2962"/>
    <w:rsid w:val="000C4B84"/>
    <w:rsid w:val="000C4DAB"/>
    <w:rsid w:val="000C711D"/>
    <w:rsid w:val="000D16A5"/>
    <w:rsid w:val="000D1E74"/>
    <w:rsid w:val="000D2D07"/>
    <w:rsid w:val="000D52E8"/>
    <w:rsid w:val="000D6735"/>
    <w:rsid w:val="000D710E"/>
    <w:rsid w:val="000E1628"/>
    <w:rsid w:val="000E354B"/>
    <w:rsid w:val="000F0000"/>
    <w:rsid w:val="000F11BB"/>
    <w:rsid w:val="00100B4F"/>
    <w:rsid w:val="00103CC4"/>
    <w:rsid w:val="00104D51"/>
    <w:rsid w:val="00107B00"/>
    <w:rsid w:val="001108E3"/>
    <w:rsid w:val="001111D7"/>
    <w:rsid w:val="00115E6D"/>
    <w:rsid w:val="001226E7"/>
    <w:rsid w:val="00122F68"/>
    <w:rsid w:val="00125476"/>
    <w:rsid w:val="00126CAB"/>
    <w:rsid w:val="0013466E"/>
    <w:rsid w:val="001365A5"/>
    <w:rsid w:val="0014024A"/>
    <w:rsid w:val="00142DDF"/>
    <w:rsid w:val="0015054E"/>
    <w:rsid w:val="00153634"/>
    <w:rsid w:val="001621CD"/>
    <w:rsid w:val="00162CCE"/>
    <w:rsid w:val="0016426D"/>
    <w:rsid w:val="00170183"/>
    <w:rsid w:val="0017263C"/>
    <w:rsid w:val="00176631"/>
    <w:rsid w:val="0018199B"/>
    <w:rsid w:val="00182A8B"/>
    <w:rsid w:val="00182B1B"/>
    <w:rsid w:val="001843B6"/>
    <w:rsid w:val="0018537A"/>
    <w:rsid w:val="00186C3A"/>
    <w:rsid w:val="001903BF"/>
    <w:rsid w:val="00192CA1"/>
    <w:rsid w:val="00196DA4"/>
    <w:rsid w:val="001A23AB"/>
    <w:rsid w:val="001A306C"/>
    <w:rsid w:val="001A4610"/>
    <w:rsid w:val="001A4C94"/>
    <w:rsid w:val="001A5662"/>
    <w:rsid w:val="001A5A60"/>
    <w:rsid w:val="001A7B93"/>
    <w:rsid w:val="001B239A"/>
    <w:rsid w:val="001B56A7"/>
    <w:rsid w:val="001C15D1"/>
    <w:rsid w:val="001C263B"/>
    <w:rsid w:val="001D14BB"/>
    <w:rsid w:val="001D1E32"/>
    <w:rsid w:val="001D2DCC"/>
    <w:rsid w:val="001D591B"/>
    <w:rsid w:val="001D6F27"/>
    <w:rsid w:val="001E3CD6"/>
    <w:rsid w:val="001E6C78"/>
    <w:rsid w:val="001E7D86"/>
    <w:rsid w:val="001F1F89"/>
    <w:rsid w:val="001F49D4"/>
    <w:rsid w:val="001F7EDE"/>
    <w:rsid w:val="00200436"/>
    <w:rsid w:val="00201C79"/>
    <w:rsid w:val="00204044"/>
    <w:rsid w:val="0020437A"/>
    <w:rsid w:val="002055DC"/>
    <w:rsid w:val="002068A1"/>
    <w:rsid w:val="00206F51"/>
    <w:rsid w:val="00210F5D"/>
    <w:rsid w:val="0021309C"/>
    <w:rsid w:val="00216B97"/>
    <w:rsid w:val="002170E7"/>
    <w:rsid w:val="002209BF"/>
    <w:rsid w:val="00223A9C"/>
    <w:rsid w:val="00225A3D"/>
    <w:rsid w:val="00227690"/>
    <w:rsid w:val="00231C9A"/>
    <w:rsid w:val="00241632"/>
    <w:rsid w:val="00242BBE"/>
    <w:rsid w:val="00254267"/>
    <w:rsid w:val="00254D1F"/>
    <w:rsid w:val="00261AF9"/>
    <w:rsid w:val="00266379"/>
    <w:rsid w:val="002665CE"/>
    <w:rsid w:val="00270B54"/>
    <w:rsid w:val="00271E6A"/>
    <w:rsid w:val="002729C3"/>
    <w:rsid w:val="002730EE"/>
    <w:rsid w:val="00274B10"/>
    <w:rsid w:val="002807C7"/>
    <w:rsid w:val="00282FC8"/>
    <w:rsid w:val="002932FE"/>
    <w:rsid w:val="00294AB4"/>
    <w:rsid w:val="002960B5"/>
    <w:rsid w:val="002A1D88"/>
    <w:rsid w:val="002A7088"/>
    <w:rsid w:val="002A7A6D"/>
    <w:rsid w:val="002B797F"/>
    <w:rsid w:val="002C0F32"/>
    <w:rsid w:val="002C20B3"/>
    <w:rsid w:val="002C374F"/>
    <w:rsid w:val="002D50EE"/>
    <w:rsid w:val="002E4521"/>
    <w:rsid w:val="002E5042"/>
    <w:rsid w:val="002E5AF4"/>
    <w:rsid w:val="002E71F1"/>
    <w:rsid w:val="002E7E80"/>
    <w:rsid w:val="002F1E6C"/>
    <w:rsid w:val="002F4046"/>
    <w:rsid w:val="002F63EF"/>
    <w:rsid w:val="00302FB8"/>
    <w:rsid w:val="0030353E"/>
    <w:rsid w:val="0030512D"/>
    <w:rsid w:val="00310FFC"/>
    <w:rsid w:val="003130A2"/>
    <w:rsid w:val="0031312E"/>
    <w:rsid w:val="00313CB4"/>
    <w:rsid w:val="003140E0"/>
    <w:rsid w:val="0031477F"/>
    <w:rsid w:val="00316587"/>
    <w:rsid w:val="00316D5C"/>
    <w:rsid w:val="003223B3"/>
    <w:rsid w:val="0032427A"/>
    <w:rsid w:val="00324EA4"/>
    <w:rsid w:val="00326129"/>
    <w:rsid w:val="00334705"/>
    <w:rsid w:val="00335431"/>
    <w:rsid w:val="0033574A"/>
    <w:rsid w:val="0034098D"/>
    <w:rsid w:val="00341593"/>
    <w:rsid w:val="00341958"/>
    <w:rsid w:val="00342F9F"/>
    <w:rsid w:val="00343C8C"/>
    <w:rsid w:val="0034601A"/>
    <w:rsid w:val="00350ACA"/>
    <w:rsid w:val="00355DCB"/>
    <w:rsid w:val="00363DA3"/>
    <w:rsid w:val="003739E7"/>
    <w:rsid w:val="003778B7"/>
    <w:rsid w:val="00377CC9"/>
    <w:rsid w:val="003826A1"/>
    <w:rsid w:val="003829C9"/>
    <w:rsid w:val="0038564F"/>
    <w:rsid w:val="00392D63"/>
    <w:rsid w:val="00393462"/>
    <w:rsid w:val="00393D3B"/>
    <w:rsid w:val="0039432F"/>
    <w:rsid w:val="00397D22"/>
    <w:rsid w:val="003A1405"/>
    <w:rsid w:val="003A1D82"/>
    <w:rsid w:val="003A6DCE"/>
    <w:rsid w:val="003B38F2"/>
    <w:rsid w:val="003B392B"/>
    <w:rsid w:val="003B415E"/>
    <w:rsid w:val="003B46B3"/>
    <w:rsid w:val="003C3770"/>
    <w:rsid w:val="003C37B0"/>
    <w:rsid w:val="003C7A4F"/>
    <w:rsid w:val="003D143B"/>
    <w:rsid w:val="003D36A7"/>
    <w:rsid w:val="003D4CA4"/>
    <w:rsid w:val="003E10A5"/>
    <w:rsid w:val="003E2424"/>
    <w:rsid w:val="003E2444"/>
    <w:rsid w:val="003E2F4F"/>
    <w:rsid w:val="003E4ED3"/>
    <w:rsid w:val="003E7101"/>
    <w:rsid w:val="003F08D8"/>
    <w:rsid w:val="003F2E0A"/>
    <w:rsid w:val="003F4251"/>
    <w:rsid w:val="003F4B1B"/>
    <w:rsid w:val="003F62BA"/>
    <w:rsid w:val="00400978"/>
    <w:rsid w:val="004013C0"/>
    <w:rsid w:val="004054E5"/>
    <w:rsid w:val="00412683"/>
    <w:rsid w:val="00413130"/>
    <w:rsid w:val="00415378"/>
    <w:rsid w:val="00415A0E"/>
    <w:rsid w:val="00416C6E"/>
    <w:rsid w:val="00417578"/>
    <w:rsid w:val="00420646"/>
    <w:rsid w:val="00424076"/>
    <w:rsid w:val="00424A04"/>
    <w:rsid w:val="00425C4B"/>
    <w:rsid w:val="00427188"/>
    <w:rsid w:val="00433DA1"/>
    <w:rsid w:val="00435D0A"/>
    <w:rsid w:val="0044036C"/>
    <w:rsid w:val="00440912"/>
    <w:rsid w:val="00441059"/>
    <w:rsid w:val="0045225E"/>
    <w:rsid w:val="00456423"/>
    <w:rsid w:val="0046415F"/>
    <w:rsid w:val="00464FEE"/>
    <w:rsid w:val="00465DE5"/>
    <w:rsid w:val="004732CC"/>
    <w:rsid w:val="00476389"/>
    <w:rsid w:val="0047718E"/>
    <w:rsid w:val="00481930"/>
    <w:rsid w:val="004872E6"/>
    <w:rsid w:val="00490208"/>
    <w:rsid w:val="00490BB3"/>
    <w:rsid w:val="0049353A"/>
    <w:rsid w:val="00494E47"/>
    <w:rsid w:val="00497C65"/>
    <w:rsid w:val="004A41CD"/>
    <w:rsid w:val="004A65EC"/>
    <w:rsid w:val="004A76D7"/>
    <w:rsid w:val="004A7B14"/>
    <w:rsid w:val="004B1139"/>
    <w:rsid w:val="004B4BDE"/>
    <w:rsid w:val="004B69B5"/>
    <w:rsid w:val="004C131E"/>
    <w:rsid w:val="004C6780"/>
    <w:rsid w:val="004C7352"/>
    <w:rsid w:val="004C736A"/>
    <w:rsid w:val="004C7618"/>
    <w:rsid w:val="004C7749"/>
    <w:rsid w:val="004D034D"/>
    <w:rsid w:val="004D6E9F"/>
    <w:rsid w:val="004D7BAD"/>
    <w:rsid w:val="004E209A"/>
    <w:rsid w:val="004E29C1"/>
    <w:rsid w:val="004E46A7"/>
    <w:rsid w:val="004E6571"/>
    <w:rsid w:val="004E71A2"/>
    <w:rsid w:val="004F06C5"/>
    <w:rsid w:val="004F1541"/>
    <w:rsid w:val="004F1AC5"/>
    <w:rsid w:val="004F1FA9"/>
    <w:rsid w:val="00501346"/>
    <w:rsid w:val="00503164"/>
    <w:rsid w:val="005033E8"/>
    <w:rsid w:val="005048DD"/>
    <w:rsid w:val="00504D04"/>
    <w:rsid w:val="00504FB3"/>
    <w:rsid w:val="0050504E"/>
    <w:rsid w:val="00512941"/>
    <w:rsid w:val="00515082"/>
    <w:rsid w:val="00520BE8"/>
    <w:rsid w:val="00520EC2"/>
    <w:rsid w:val="0052516F"/>
    <w:rsid w:val="00530C2E"/>
    <w:rsid w:val="005346D7"/>
    <w:rsid w:val="00534C7B"/>
    <w:rsid w:val="00542234"/>
    <w:rsid w:val="0054433B"/>
    <w:rsid w:val="00547638"/>
    <w:rsid w:val="00550DCF"/>
    <w:rsid w:val="005521E7"/>
    <w:rsid w:val="00552511"/>
    <w:rsid w:val="0055520D"/>
    <w:rsid w:val="00563BBC"/>
    <w:rsid w:val="00564AAA"/>
    <w:rsid w:val="00574F9D"/>
    <w:rsid w:val="005750C4"/>
    <w:rsid w:val="00575CE5"/>
    <w:rsid w:val="00575E80"/>
    <w:rsid w:val="00584A62"/>
    <w:rsid w:val="0059373F"/>
    <w:rsid w:val="00594036"/>
    <w:rsid w:val="00597366"/>
    <w:rsid w:val="005A3BF8"/>
    <w:rsid w:val="005A4444"/>
    <w:rsid w:val="005B106B"/>
    <w:rsid w:val="005B34C1"/>
    <w:rsid w:val="005B6259"/>
    <w:rsid w:val="005C131A"/>
    <w:rsid w:val="005C3418"/>
    <w:rsid w:val="005C7B7E"/>
    <w:rsid w:val="005E54A9"/>
    <w:rsid w:val="005E63BC"/>
    <w:rsid w:val="005F0982"/>
    <w:rsid w:val="005F1275"/>
    <w:rsid w:val="005F1F78"/>
    <w:rsid w:val="005F35B4"/>
    <w:rsid w:val="005F47F1"/>
    <w:rsid w:val="005F7EE0"/>
    <w:rsid w:val="00601CB0"/>
    <w:rsid w:val="00601F99"/>
    <w:rsid w:val="0061272E"/>
    <w:rsid w:val="00612C7D"/>
    <w:rsid w:val="006152E1"/>
    <w:rsid w:val="006266D2"/>
    <w:rsid w:val="00630931"/>
    <w:rsid w:val="00631F56"/>
    <w:rsid w:val="006373C1"/>
    <w:rsid w:val="006419C6"/>
    <w:rsid w:val="00642F39"/>
    <w:rsid w:val="00647577"/>
    <w:rsid w:val="006512E0"/>
    <w:rsid w:val="00651D2A"/>
    <w:rsid w:val="00653C9D"/>
    <w:rsid w:val="006546FE"/>
    <w:rsid w:val="0065792D"/>
    <w:rsid w:val="0066095A"/>
    <w:rsid w:val="00661295"/>
    <w:rsid w:val="00661597"/>
    <w:rsid w:val="00662324"/>
    <w:rsid w:val="00662CBD"/>
    <w:rsid w:val="00664244"/>
    <w:rsid w:val="00664485"/>
    <w:rsid w:val="00666056"/>
    <w:rsid w:val="00667F8C"/>
    <w:rsid w:val="00671DE4"/>
    <w:rsid w:val="00675181"/>
    <w:rsid w:val="00675EC1"/>
    <w:rsid w:val="00676EB6"/>
    <w:rsid w:val="00683E32"/>
    <w:rsid w:val="00686856"/>
    <w:rsid w:val="006905DA"/>
    <w:rsid w:val="006943B7"/>
    <w:rsid w:val="00695689"/>
    <w:rsid w:val="006A11B2"/>
    <w:rsid w:val="006A32AA"/>
    <w:rsid w:val="006A7C84"/>
    <w:rsid w:val="006B7EC0"/>
    <w:rsid w:val="006C0FD0"/>
    <w:rsid w:val="006C25CB"/>
    <w:rsid w:val="006C3C1C"/>
    <w:rsid w:val="006C7022"/>
    <w:rsid w:val="006E0CDC"/>
    <w:rsid w:val="006E10EB"/>
    <w:rsid w:val="006E22A8"/>
    <w:rsid w:val="006E54BB"/>
    <w:rsid w:val="006E5AD4"/>
    <w:rsid w:val="006F464E"/>
    <w:rsid w:val="006F6E02"/>
    <w:rsid w:val="007063F3"/>
    <w:rsid w:val="007100BF"/>
    <w:rsid w:val="00710F7B"/>
    <w:rsid w:val="007111EE"/>
    <w:rsid w:val="007117BB"/>
    <w:rsid w:val="0071237F"/>
    <w:rsid w:val="00715013"/>
    <w:rsid w:val="00715B46"/>
    <w:rsid w:val="007318AD"/>
    <w:rsid w:val="0073314C"/>
    <w:rsid w:val="007352A8"/>
    <w:rsid w:val="007354D9"/>
    <w:rsid w:val="007355B9"/>
    <w:rsid w:val="0073598C"/>
    <w:rsid w:val="0073624D"/>
    <w:rsid w:val="007409E5"/>
    <w:rsid w:val="00740D9E"/>
    <w:rsid w:val="0074374D"/>
    <w:rsid w:val="00743E5D"/>
    <w:rsid w:val="00744937"/>
    <w:rsid w:val="007453BA"/>
    <w:rsid w:val="00766F4E"/>
    <w:rsid w:val="007730D7"/>
    <w:rsid w:val="0077333D"/>
    <w:rsid w:val="0077495B"/>
    <w:rsid w:val="00775288"/>
    <w:rsid w:val="0078277F"/>
    <w:rsid w:val="00787B0D"/>
    <w:rsid w:val="007939E3"/>
    <w:rsid w:val="00796461"/>
    <w:rsid w:val="007A4A55"/>
    <w:rsid w:val="007B02FE"/>
    <w:rsid w:val="007B091D"/>
    <w:rsid w:val="007B19AC"/>
    <w:rsid w:val="007B32B8"/>
    <w:rsid w:val="007B43A1"/>
    <w:rsid w:val="007B52E7"/>
    <w:rsid w:val="007B6B45"/>
    <w:rsid w:val="007C4BC2"/>
    <w:rsid w:val="007C4C16"/>
    <w:rsid w:val="007C66F4"/>
    <w:rsid w:val="007C6D5C"/>
    <w:rsid w:val="007D1630"/>
    <w:rsid w:val="007D28E4"/>
    <w:rsid w:val="007D2A5F"/>
    <w:rsid w:val="007D365D"/>
    <w:rsid w:val="007D4BF0"/>
    <w:rsid w:val="007E125C"/>
    <w:rsid w:val="007E4427"/>
    <w:rsid w:val="007E6F1B"/>
    <w:rsid w:val="007F48F9"/>
    <w:rsid w:val="007F72D4"/>
    <w:rsid w:val="00802EED"/>
    <w:rsid w:val="00805EF6"/>
    <w:rsid w:val="00814CEF"/>
    <w:rsid w:val="008238E1"/>
    <w:rsid w:val="0082457C"/>
    <w:rsid w:val="00831273"/>
    <w:rsid w:val="00836127"/>
    <w:rsid w:val="00842EDB"/>
    <w:rsid w:val="00845869"/>
    <w:rsid w:val="0084779E"/>
    <w:rsid w:val="00851529"/>
    <w:rsid w:val="00854136"/>
    <w:rsid w:val="00855024"/>
    <w:rsid w:val="00856DFB"/>
    <w:rsid w:val="00857EB0"/>
    <w:rsid w:val="008602ED"/>
    <w:rsid w:val="0086133F"/>
    <w:rsid w:val="00861F32"/>
    <w:rsid w:val="00862CEF"/>
    <w:rsid w:val="0086469F"/>
    <w:rsid w:val="00865D6E"/>
    <w:rsid w:val="00866D0C"/>
    <w:rsid w:val="0086774C"/>
    <w:rsid w:val="008709BC"/>
    <w:rsid w:val="00872BE3"/>
    <w:rsid w:val="008756AC"/>
    <w:rsid w:val="008761AC"/>
    <w:rsid w:val="0087650E"/>
    <w:rsid w:val="00876708"/>
    <w:rsid w:val="00877D4F"/>
    <w:rsid w:val="00880B2B"/>
    <w:rsid w:val="00881204"/>
    <w:rsid w:val="0088128D"/>
    <w:rsid w:val="00881AD0"/>
    <w:rsid w:val="00885B30"/>
    <w:rsid w:val="00887F4D"/>
    <w:rsid w:val="00891A26"/>
    <w:rsid w:val="00892019"/>
    <w:rsid w:val="008A33BA"/>
    <w:rsid w:val="008A4472"/>
    <w:rsid w:val="008A62D2"/>
    <w:rsid w:val="008B470B"/>
    <w:rsid w:val="008B712A"/>
    <w:rsid w:val="008C1125"/>
    <w:rsid w:val="008C169A"/>
    <w:rsid w:val="008D0A47"/>
    <w:rsid w:val="008D2931"/>
    <w:rsid w:val="008D4AB0"/>
    <w:rsid w:val="008E27F2"/>
    <w:rsid w:val="008E3DAF"/>
    <w:rsid w:val="008E4D2D"/>
    <w:rsid w:val="008E5BC9"/>
    <w:rsid w:val="008F57ED"/>
    <w:rsid w:val="0090037B"/>
    <w:rsid w:val="00900BE2"/>
    <w:rsid w:val="00901551"/>
    <w:rsid w:val="009033BB"/>
    <w:rsid w:val="0090415D"/>
    <w:rsid w:val="009041CA"/>
    <w:rsid w:val="00907CED"/>
    <w:rsid w:val="009124FF"/>
    <w:rsid w:val="009135E6"/>
    <w:rsid w:val="00921335"/>
    <w:rsid w:val="00922042"/>
    <w:rsid w:val="00924063"/>
    <w:rsid w:val="00925DA5"/>
    <w:rsid w:val="009261A2"/>
    <w:rsid w:val="00931BBA"/>
    <w:rsid w:val="00932678"/>
    <w:rsid w:val="00932CC0"/>
    <w:rsid w:val="00934601"/>
    <w:rsid w:val="00935997"/>
    <w:rsid w:val="00935AE3"/>
    <w:rsid w:val="009412A8"/>
    <w:rsid w:val="0094378F"/>
    <w:rsid w:val="00944BBA"/>
    <w:rsid w:val="00944E66"/>
    <w:rsid w:val="009478C4"/>
    <w:rsid w:val="009518FA"/>
    <w:rsid w:val="009554C3"/>
    <w:rsid w:val="00957DC8"/>
    <w:rsid w:val="00960039"/>
    <w:rsid w:val="00960361"/>
    <w:rsid w:val="0096191D"/>
    <w:rsid w:val="00962898"/>
    <w:rsid w:val="00964448"/>
    <w:rsid w:val="00964DA9"/>
    <w:rsid w:val="00967282"/>
    <w:rsid w:val="009674D2"/>
    <w:rsid w:val="00977684"/>
    <w:rsid w:val="0098169F"/>
    <w:rsid w:val="0098318D"/>
    <w:rsid w:val="00983C7D"/>
    <w:rsid w:val="00984503"/>
    <w:rsid w:val="009908D7"/>
    <w:rsid w:val="00992DDF"/>
    <w:rsid w:val="009944CD"/>
    <w:rsid w:val="009A1E6F"/>
    <w:rsid w:val="009A4A6C"/>
    <w:rsid w:val="009A53E8"/>
    <w:rsid w:val="009A6595"/>
    <w:rsid w:val="009B1C19"/>
    <w:rsid w:val="009B68B4"/>
    <w:rsid w:val="009C11E2"/>
    <w:rsid w:val="009C292E"/>
    <w:rsid w:val="009C2C76"/>
    <w:rsid w:val="009C4AA2"/>
    <w:rsid w:val="009C735D"/>
    <w:rsid w:val="009D0FA7"/>
    <w:rsid w:val="009E3E3F"/>
    <w:rsid w:val="009E4CBA"/>
    <w:rsid w:val="009E5732"/>
    <w:rsid w:val="009E576C"/>
    <w:rsid w:val="009E58AD"/>
    <w:rsid w:val="009E6432"/>
    <w:rsid w:val="009E71CB"/>
    <w:rsid w:val="009F179C"/>
    <w:rsid w:val="009F2DDB"/>
    <w:rsid w:val="009F3149"/>
    <w:rsid w:val="009F359A"/>
    <w:rsid w:val="009F506F"/>
    <w:rsid w:val="009F69A7"/>
    <w:rsid w:val="00A01422"/>
    <w:rsid w:val="00A01F68"/>
    <w:rsid w:val="00A05B0F"/>
    <w:rsid w:val="00A05C20"/>
    <w:rsid w:val="00A05FF9"/>
    <w:rsid w:val="00A0623C"/>
    <w:rsid w:val="00A15AB1"/>
    <w:rsid w:val="00A200CE"/>
    <w:rsid w:val="00A24DFB"/>
    <w:rsid w:val="00A30521"/>
    <w:rsid w:val="00A319D1"/>
    <w:rsid w:val="00A320A7"/>
    <w:rsid w:val="00A33A8D"/>
    <w:rsid w:val="00A41568"/>
    <w:rsid w:val="00A4273C"/>
    <w:rsid w:val="00A42779"/>
    <w:rsid w:val="00A44AE5"/>
    <w:rsid w:val="00A457A1"/>
    <w:rsid w:val="00A47E56"/>
    <w:rsid w:val="00A51CB9"/>
    <w:rsid w:val="00A52E70"/>
    <w:rsid w:val="00A548FF"/>
    <w:rsid w:val="00A607F8"/>
    <w:rsid w:val="00A61D74"/>
    <w:rsid w:val="00A6283B"/>
    <w:rsid w:val="00A6306B"/>
    <w:rsid w:val="00A6487A"/>
    <w:rsid w:val="00A648F4"/>
    <w:rsid w:val="00A64A5C"/>
    <w:rsid w:val="00A65458"/>
    <w:rsid w:val="00A65DB0"/>
    <w:rsid w:val="00A65DC7"/>
    <w:rsid w:val="00A6629B"/>
    <w:rsid w:val="00A7116B"/>
    <w:rsid w:val="00A71C8C"/>
    <w:rsid w:val="00A751B2"/>
    <w:rsid w:val="00A753BD"/>
    <w:rsid w:val="00A8323C"/>
    <w:rsid w:val="00A8727F"/>
    <w:rsid w:val="00A93E2B"/>
    <w:rsid w:val="00A95DD0"/>
    <w:rsid w:val="00A967A9"/>
    <w:rsid w:val="00AA227E"/>
    <w:rsid w:val="00AA2A5F"/>
    <w:rsid w:val="00AA2F53"/>
    <w:rsid w:val="00AA34C9"/>
    <w:rsid w:val="00AA4321"/>
    <w:rsid w:val="00AA482C"/>
    <w:rsid w:val="00AB2A57"/>
    <w:rsid w:val="00AB38BC"/>
    <w:rsid w:val="00AB6810"/>
    <w:rsid w:val="00AB74AF"/>
    <w:rsid w:val="00AB7792"/>
    <w:rsid w:val="00AC045D"/>
    <w:rsid w:val="00AC6D04"/>
    <w:rsid w:val="00AC7475"/>
    <w:rsid w:val="00AD1F2E"/>
    <w:rsid w:val="00AD2A7D"/>
    <w:rsid w:val="00AD5DE9"/>
    <w:rsid w:val="00AE127A"/>
    <w:rsid w:val="00AE1EC7"/>
    <w:rsid w:val="00AE28E7"/>
    <w:rsid w:val="00AF09DB"/>
    <w:rsid w:val="00AF2F2F"/>
    <w:rsid w:val="00AF30CD"/>
    <w:rsid w:val="00AF4C15"/>
    <w:rsid w:val="00AF5D0D"/>
    <w:rsid w:val="00AF651E"/>
    <w:rsid w:val="00B00154"/>
    <w:rsid w:val="00B01CAD"/>
    <w:rsid w:val="00B04912"/>
    <w:rsid w:val="00B04AEF"/>
    <w:rsid w:val="00B11597"/>
    <w:rsid w:val="00B132CD"/>
    <w:rsid w:val="00B133D6"/>
    <w:rsid w:val="00B13667"/>
    <w:rsid w:val="00B1686A"/>
    <w:rsid w:val="00B23B9E"/>
    <w:rsid w:val="00B24ACA"/>
    <w:rsid w:val="00B25240"/>
    <w:rsid w:val="00B25535"/>
    <w:rsid w:val="00B26632"/>
    <w:rsid w:val="00B279BC"/>
    <w:rsid w:val="00B37AC1"/>
    <w:rsid w:val="00B37C08"/>
    <w:rsid w:val="00B41A98"/>
    <w:rsid w:val="00B442DB"/>
    <w:rsid w:val="00B45B8E"/>
    <w:rsid w:val="00B5384B"/>
    <w:rsid w:val="00B62060"/>
    <w:rsid w:val="00B717D4"/>
    <w:rsid w:val="00B72894"/>
    <w:rsid w:val="00B83D4D"/>
    <w:rsid w:val="00B84AD1"/>
    <w:rsid w:val="00B858BF"/>
    <w:rsid w:val="00B85B4B"/>
    <w:rsid w:val="00B866FC"/>
    <w:rsid w:val="00B86BA7"/>
    <w:rsid w:val="00B87791"/>
    <w:rsid w:val="00B91309"/>
    <w:rsid w:val="00B929B0"/>
    <w:rsid w:val="00B93211"/>
    <w:rsid w:val="00B94749"/>
    <w:rsid w:val="00B970B8"/>
    <w:rsid w:val="00BA5AC5"/>
    <w:rsid w:val="00BA5D3D"/>
    <w:rsid w:val="00BB198B"/>
    <w:rsid w:val="00BB39E6"/>
    <w:rsid w:val="00BB3E2F"/>
    <w:rsid w:val="00BB5F24"/>
    <w:rsid w:val="00BB6C82"/>
    <w:rsid w:val="00BB6E08"/>
    <w:rsid w:val="00BC377A"/>
    <w:rsid w:val="00BC4E48"/>
    <w:rsid w:val="00BD195F"/>
    <w:rsid w:val="00BD4130"/>
    <w:rsid w:val="00BE773F"/>
    <w:rsid w:val="00BF0F46"/>
    <w:rsid w:val="00BF522E"/>
    <w:rsid w:val="00BF5F5D"/>
    <w:rsid w:val="00BF602F"/>
    <w:rsid w:val="00BF6132"/>
    <w:rsid w:val="00C12480"/>
    <w:rsid w:val="00C13101"/>
    <w:rsid w:val="00C2596E"/>
    <w:rsid w:val="00C2775D"/>
    <w:rsid w:val="00C30AB9"/>
    <w:rsid w:val="00C359ED"/>
    <w:rsid w:val="00C4407B"/>
    <w:rsid w:val="00C47326"/>
    <w:rsid w:val="00C47D87"/>
    <w:rsid w:val="00C52125"/>
    <w:rsid w:val="00C608C6"/>
    <w:rsid w:val="00C618C1"/>
    <w:rsid w:val="00C63652"/>
    <w:rsid w:val="00C644D3"/>
    <w:rsid w:val="00C6643E"/>
    <w:rsid w:val="00C67536"/>
    <w:rsid w:val="00C7248D"/>
    <w:rsid w:val="00C72787"/>
    <w:rsid w:val="00C74455"/>
    <w:rsid w:val="00C75419"/>
    <w:rsid w:val="00C75C71"/>
    <w:rsid w:val="00C82068"/>
    <w:rsid w:val="00C8208E"/>
    <w:rsid w:val="00C8323F"/>
    <w:rsid w:val="00C84CAC"/>
    <w:rsid w:val="00C850FC"/>
    <w:rsid w:val="00C9183B"/>
    <w:rsid w:val="00C94EB7"/>
    <w:rsid w:val="00C97CE8"/>
    <w:rsid w:val="00CA11D8"/>
    <w:rsid w:val="00CA336D"/>
    <w:rsid w:val="00CA5BE0"/>
    <w:rsid w:val="00CA5D9B"/>
    <w:rsid w:val="00CA5DD8"/>
    <w:rsid w:val="00CB17CA"/>
    <w:rsid w:val="00CB1844"/>
    <w:rsid w:val="00CB39EA"/>
    <w:rsid w:val="00CB72D1"/>
    <w:rsid w:val="00CC2F5C"/>
    <w:rsid w:val="00CC3870"/>
    <w:rsid w:val="00CC4430"/>
    <w:rsid w:val="00CC5FC8"/>
    <w:rsid w:val="00CD52CD"/>
    <w:rsid w:val="00CD5867"/>
    <w:rsid w:val="00CD5975"/>
    <w:rsid w:val="00CE049F"/>
    <w:rsid w:val="00CE0A7B"/>
    <w:rsid w:val="00CE1632"/>
    <w:rsid w:val="00CE336D"/>
    <w:rsid w:val="00CE61BE"/>
    <w:rsid w:val="00CF28CB"/>
    <w:rsid w:val="00CF2C62"/>
    <w:rsid w:val="00CF4466"/>
    <w:rsid w:val="00CF4A4D"/>
    <w:rsid w:val="00CF65C9"/>
    <w:rsid w:val="00D00D5F"/>
    <w:rsid w:val="00D0117F"/>
    <w:rsid w:val="00D07CF0"/>
    <w:rsid w:val="00D10B73"/>
    <w:rsid w:val="00D144DF"/>
    <w:rsid w:val="00D14655"/>
    <w:rsid w:val="00D14DAD"/>
    <w:rsid w:val="00D15F0D"/>
    <w:rsid w:val="00D16431"/>
    <w:rsid w:val="00D204CD"/>
    <w:rsid w:val="00D21E7B"/>
    <w:rsid w:val="00D22E9B"/>
    <w:rsid w:val="00D239B2"/>
    <w:rsid w:val="00D2470B"/>
    <w:rsid w:val="00D26391"/>
    <w:rsid w:val="00D267D8"/>
    <w:rsid w:val="00D3139E"/>
    <w:rsid w:val="00D319B3"/>
    <w:rsid w:val="00D33F3C"/>
    <w:rsid w:val="00D34BD5"/>
    <w:rsid w:val="00D35737"/>
    <w:rsid w:val="00D35FCB"/>
    <w:rsid w:val="00D44D7D"/>
    <w:rsid w:val="00D57945"/>
    <w:rsid w:val="00D60D2F"/>
    <w:rsid w:val="00D623A4"/>
    <w:rsid w:val="00D725AE"/>
    <w:rsid w:val="00D72989"/>
    <w:rsid w:val="00D8090E"/>
    <w:rsid w:val="00D8144C"/>
    <w:rsid w:val="00D83206"/>
    <w:rsid w:val="00D837E9"/>
    <w:rsid w:val="00D87DE3"/>
    <w:rsid w:val="00D9037C"/>
    <w:rsid w:val="00D91EDC"/>
    <w:rsid w:val="00D94D1D"/>
    <w:rsid w:val="00D95494"/>
    <w:rsid w:val="00D976ED"/>
    <w:rsid w:val="00DA14C6"/>
    <w:rsid w:val="00DA783D"/>
    <w:rsid w:val="00DB0A16"/>
    <w:rsid w:val="00DB125F"/>
    <w:rsid w:val="00DB5497"/>
    <w:rsid w:val="00DB671A"/>
    <w:rsid w:val="00DB78FF"/>
    <w:rsid w:val="00DB791B"/>
    <w:rsid w:val="00DC048F"/>
    <w:rsid w:val="00DC1EC6"/>
    <w:rsid w:val="00DC22CD"/>
    <w:rsid w:val="00DC3AA5"/>
    <w:rsid w:val="00DC4757"/>
    <w:rsid w:val="00DC51EF"/>
    <w:rsid w:val="00DC75B3"/>
    <w:rsid w:val="00DD055C"/>
    <w:rsid w:val="00DD7677"/>
    <w:rsid w:val="00DE6EB6"/>
    <w:rsid w:val="00DF3B55"/>
    <w:rsid w:val="00DF3B93"/>
    <w:rsid w:val="00E0075A"/>
    <w:rsid w:val="00E00EA7"/>
    <w:rsid w:val="00E02CD3"/>
    <w:rsid w:val="00E0349B"/>
    <w:rsid w:val="00E03F07"/>
    <w:rsid w:val="00E041C7"/>
    <w:rsid w:val="00E07B89"/>
    <w:rsid w:val="00E07CFA"/>
    <w:rsid w:val="00E13187"/>
    <w:rsid w:val="00E15658"/>
    <w:rsid w:val="00E16689"/>
    <w:rsid w:val="00E17A30"/>
    <w:rsid w:val="00E22E62"/>
    <w:rsid w:val="00E24995"/>
    <w:rsid w:val="00E25F19"/>
    <w:rsid w:val="00E26084"/>
    <w:rsid w:val="00E26597"/>
    <w:rsid w:val="00E2738F"/>
    <w:rsid w:val="00E276A4"/>
    <w:rsid w:val="00E276EB"/>
    <w:rsid w:val="00E30843"/>
    <w:rsid w:val="00E30E5B"/>
    <w:rsid w:val="00E33BFF"/>
    <w:rsid w:val="00E374FB"/>
    <w:rsid w:val="00E40DE2"/>
    <w:rsid w:val="00E41E86"/>
    <w:rsid w:val="00E46CF2"/>
    <w:rsid w:val="00E470E6"/>
    <w:rsid w:val="00E566A6"/>
    <w:rsid w:val="00E60F5C"/>
    <w:rsid w:val="00E628EF"/>
    <w:rsid w:val="00E62AA7"/>
    <w:rsid w:val="00E75A57"/>
    <w:rsid w:val="00E907D6"/>
    <w:rsid w:val="00E911C2"/>
    <w:rsid w:val="00E966AB"/>
    <w:rsid w:val="00EA4F8C"/>
    <w:rsid w:val="00EA5DC9"/>
    <w:rsid w:val="00EA60BE"/>
    <w:rsid w:val="00EA7463"/>
    <w:rsid w:val="00EB1D40"/>
    <w:rsid w:val="00EB35DE"/>
    <w:rsid w:val="00EC4E4D"/>
    <w:rsid w:val="00ED2593"/>
    <w:rsid w:val="00ED4078"/>
    <w:rsid w:val="00ED5043"/>
    <w:rsid w:val="00EE019D"/>
    <w:rsid w:val="00EE7215"/>
    <w:rsid w:val="00EF7EF0"/>
    <w:rsid w:val="00F015EA"/>
    <w:rsid w:val="00F0290E"/>
    <w:rsid w:val="00F07826"/>
    <w:rsid w:val="00F13DDC"/>
    <w:rsid w:val="00F248F2"/>
    <w:rsid w:val="00F26BC9"/>
    <w:rsid w:val="00F328C4"/>
    <w:rsid w:val="00F32EAB"/>
    <w:rsid w:val="00F3359F"/>
    <w:rsid w:val="00F44A54"/>
    <w:rsid w:val="00F503CD"/>
    <w:rsid w:val="00F5342F"/>
    <w:rsid w:val="00F5403A"/>
    <w:rsid w:val="00F5557C"/>
    <w:rsid w:val="00F556D8"/>
    <w:rsid w:val="00F6155B"/>
    <w:rsid w:val="00F61C3C"/>
    <w:rsid w:val="00F640B0"/>
    <w:rsid w:val="00F6710B"/>
    <w:rsid w:val="00F70736"/>
    <w:rsid w:val="00F70C71"/>
    <w:rsid w:val="00F7105C"/>
    <w:rsid w:val="00F75302"/>
    <w:rsid w:val="00F755CC"/>
    <w:rsid w:val="00F77F1E"/>
    <w:rsid w:val="00F80312"/>
    <w:rsid w:val="00F80DB4"/>
    <w:rsid w:val="00F81554"/>
    <w:rsid w:val="00F820BA"/>
    <w:rsid w:val="00F85D01"/>
    <w:rsid w:val="00F863D3"/>
    <w:rsid w:val="00F90397"/>
    <w:rsid w:val="00F93239"/>
    <w:rsid w:val="00F93C3A"/>
    <w:rsid w:val="00F94A51"/>
    <w:rsid w:val="00FA75CD"/>
    <w:rsid w:val="00FA7DA3"/>
    <w:rsid w:val="00FB2882"/>
    <w:rsid w:val="00FB40F7"/>
    <w:rsid w:val="00FB49B5"/>
    <w:rsid w:val="00FB5EC5"/>
    <w:rsid w:val="00FC5D10"/>
    <w:rsid w:val="00FD2D4D"/>
    <w:rsid w:val="00FD6B6A"/>
    <w:rsid w:val="00FE167C"/>
    <w:rsid w:val="00FE1A91"/>
    <w:rsid w:val="00FE22F7"/>
    <w:rsid w:val="00FE6A99"/>
    <w:rsid w:val="00FF1314"/>
    <w:rsid w:val="00FF1C7A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ECA38E"/>
  <w15:docId w15:val="{583461BE-3A20-466B-8D2F-34EBD9B7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355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05E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05EF6"/>
    <w:rPr>
      <w:sz w:val="24"/>
      <w:szCs w:val="24"/>
    </w:rPr>
  </w:style>
  <w:style w:type="paragraph" w:styleId="Fuzeile">
    <w:name w:val="footer"/>
    <w:basedOn w:val="Standard"/>
    <w:link w:val="FuzeileZchn"/>
    <w:rsid w:val="00805E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05EF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805E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5EF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355D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35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rsid w:val="00355D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55DCB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qFormat/>
    <w:rsid w:val="005F4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27637\Downloads\02Formular_A4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A8DA-BBCF-4FB4-8E1C-258B5ADD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02Formular_A4_hoch.dotx</Template>
  <TotalTime>0</TotalTime>
  <Pages>1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Co.KG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Krietenstein</dc:creator>
  <cp:lastModifiedBy>Andreas Epp</cp:lastModifiedBy>
  <cp:revision>4</cp:revision>
  <cp:lastPrinted>2014-11-12T07:17:00Z</cp:lastPrinted>
  <dcterms:created xsi:type="dcterms:W3CDTF">2023-09-11T12:00:00Z</dcterms:created>
  <dcterms:modified xsi:type="dcterms:W3CDTF">2023-09-15T06:24:00Z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2023-01-05T09:53:57Z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20c84e2a-b89e-4a70-8c6e-2cf5323de6b9</vt:lpwstr>
  </property>
  <property fmtid="{D5CDD505-2E9C-101B-9397-08002B2CF9AE}" pid="8" name="MSIP_Label_6b160f33-c33b-4e10-8636-cf83f9ca7d3c_ContentBits">
    <vt:lpwstr>2</vt:lpwstr>
  </property>
</Properties>
</file>