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7E3C9" w14:textId="5718A0A9" w:rsidR="00505BDF" w:rsidRDefault="00505BDF" w:rsidP="00FB4A56">
      <w:pPr>
        <w:pStyle w:val="berschrift1"/>
      </w:pPr>
      <w:r w:rsidRPr="006C7371">
        <w:drawing>
          <wp:anchor distT="0" distB="0" distL="114300" distR="114300" simplePos="0" relativeHeight="251658240" behindDoc="0" locked="0" layoutInCell="1" allowOverlap="1" wp14:anchorId="513BB78B" wp14:editId="786829AA">
            <wp:simplePos x="0" y="0"/>
            <wp:positionH relativeFrom="column">
              <wp:posOffset>8180494</wp:posOffset>
            </wp:positionH>
            <wp:positionV relativeFrom="paragraph">
              <wp:posOffset>-488950</wp:posOffset>
            </wp:positionV>
            <wp:extent cx="1269183" cy="1289685"/>
            <wp:effectExtent l="0" t="0" r="7620" b="5715"/>
            <wp:wrapNone/>
            <wp:docPr id="959202956" name="Grafik 1" descr="Ein Bild, das Grafiken, Screenshot, Pixe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02956" name="Grafik 1" descr="Ein Bild, das Grafiken, Screenshot, Pixel, Design enthält.&#10;&#10;Automatisch generierte Beschreibu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" r="1"/>
                    <a:stretch/>
                  </pic:blipFill>
                  <pic:spPr bwMode="auto">
                    <a:xfrm>
                      <a:off x="0" y="0"/>
                      <a:ext cx="1269183" cy="128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3C57E" w14:textId="3C0394FF" w:rsidR="007B1AE2" w:rsidRDefault="00FB4A56" w:rsidP="00FB4A56">
      <w:pPr>
        <w:pStyle w:val="berschrift1"/>
      </w:pPr>
      <w:r>
        <w:t>Stückliste</w:t>
      </w:r>
      <w:r w:rsidR="009838E3">
        <w:tab/>
      </w:r>
    </w:p>
    <w:tbl>
      <w:tblPr>
        <w:tblpPr w:leftFromText="141" w:rightFromText="141" w:vertAnchor="text" w:tblpY="1"/>
        <w:tblOverlap w:val="never"/>
        <w:tblW w:w="553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1"/>
        <w:gridCol w:w="3072"/>
        <w:gridCol w:w="4443"/>
        <w:gridCol w:w="2825"/>
      </w:tblGrid>
      <w:tr w:rsidR="004558CA" w14:paraId="7479BFA8" w14:textId="6C021219" w:rsidTr="004558CA">
        <w:trPr>
          <w:trHeight w:val="1093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993C271" w14:textId="0B6BF8ED" w:rsidR="00FA163E" w:rsidRPr="00C701FA" w:rsidRDefault="00FA163E" w:rsidP="00C701FA">
            <w:pPr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</w:pPr>
            <w:r w:rsidRPr="00C701FA"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  <w:t>Bauteil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4970EF8" w14:textId="1D48F67F" w:rsidR="00FA163E" w:rsidRPr="00C701FA" w:rsidRDefault="00FA163E" w:rsidP="00C701FA">
            <w:pPr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</w:pPr>
            <w:r w:rsidRPr="00C701FA"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  <w:t>Menge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shd w:val="clear" w:color="70AD47" w:fill="70AD47"/>
            <w:vAlign w:val="bottom"/>
          </w:tcPr>
          <w:p w14:paraId="14C58186" w14:textId="2F0B4CAD" w:rsidR="00FA163E" w:rsidRPr="00C701FA" w:rsidRDefault="00FA163E" w:rsidP="00C701FA">
            <w:pPr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</w:pPr>
            <w:r w:rsidRPr="00C701FA"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  <w:t>Bauteil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bottom"/>
          </w:tcPr>
          <w:p w14:paraId="267D464A" w14:textId="31BBECB8" w:rsidR="00FA163E" w:rsidRPr="00C701FA" w:rsidRDefault="00FA163E" w:rsidP="00C701FA">
            <w:pPr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</w:pPr>
            <w:r w:rsidRPr="00C701FA"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  <w:t>Menge</w:t>
            </w:r>
          </w:p>
        </w:tc>
      </w:tr>
      <w:tr w:rsidR="004558CA" w14:paraId="3482EF4F" w14:textId="356593CF" w:rsidTr="004558CA">
        <w:trPr>
          <w:trHeight w:val="1093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BA8D88" w14:textId="77777777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PCB (Vier-Gewinnt)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8D4A432" w14:textId="77777777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shd w:val="clear" w:color="E2EFDA" w:fill="E2EFDA"/>
            <w:vAlign w:val="bottom"/>
          </w:tcPr>
          <w:p w14:paraId="07FC6EB6" w14:textId="0338E7F6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Duo-LED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vAlign w:val="bottom"/>
          </w:tcPr>
          <w:p w14:paraId="14E42BD1" w14:textId="392779E5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30</w:t>
            </w:r>
          </w:p>
        </w:tc>
      </w:tr>
      <w:tr w:rsidR="004558CA" w14:paraId="32A80F87" w14:textId="4542C2D4" w:rsidTr="004558CA">
        <w:trPr>
          <w:trHeight w:val="1093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23845D" w14:textId="77777777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ESP32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B562" w14:textId="77777777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vAlign w:val="bottom"/>
          </w:tcPr>
          <w:p w14:paraId="11A36DAA" w14:textId="3A7C2282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Taster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vAlign w:val="bottom"/>
          </w:tcPr>
          <w:p w14:paraId="2D390FDD" w14:textId="47449750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4</w:t>
            </w:r>
          </w:p>
        </w:tc>
      </w:tr>
      <w:tr w:rsidR="004558CA" w14:paraId="6120DBC0" w14:textId="0871378D" w:rsidTr="004558CA">
        <w:trPr>
          <w:trHeight w:val="1093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68796B" w14:textId="77777777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9V Batterie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06F3BB" w14:textId="77777777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shd w:val="clear" w:color="E2EFDA" w:fill="E2EFDA"/>
            <w:vAlign w:val="bottom"/>
          </w:tcPr>
          <w:p w14:paraId="7FB4F942" w14:textId="2D6DB9D8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Schiebeschalter (angewinkelt)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vAlign w:val="bottom"/>
          </w:tcPr>
          <w:p w14:paraId="7A6CCDB6" w14:textId="657F6EE1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</w:tr>
      <w:tr w:rsidR="004558CA" w14:paraId="7D06F5B0" w14:textId="39B544A9" w:rsidTr="004558CA">
        <w:trPr>
          <w:trHeight w:val="1093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9B37E1" w14:textId="77777777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10 kΩ Widerstände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987E" w14:textId="77777777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4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vAlign w:val="bottom"/>
          </w:tcPr>
          <w:p w14:paraId="5523F1F2" w14:textId="64CD9EA7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Spannungsregler (L7805ACV)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vAlign w:val="bottom"/>
          </w:tcPr>
          <w:p w14:paraId="7A17CE80" w14:textId="3F4C629B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</w:tr>
      <w:tr w:rsidR="004558CA" w14:paraId="2269C526" w14:textId="1C892F28" w:rsidTr="004558CA">
        <w:trPr>
          <w:trHeight w:val="1093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0C6ABC" w14:textId="77777777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proofErr w:type="spellStart"/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Buchsenleiste</w:t>
            </w:r>
            <w:proofErr w:type="spellEnd"/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 xml:space="preserve"> (15 Pin)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676345" w14:textId="77777777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2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shd w:val="clear" w:color="E2EFDA" w:fill="E2EFDA"/>
            <w:vAlign w:val="bottom"/>
          </w:tcPr>
          <w:p w14:paraId="63D49BF9" w14:textId="706FAA66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 xml:space="preserve">Keramikkondensator (330 </w:t>
            </w:r>
            <w:proofErr w:type="spellStart"/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nF</w:t>
            </w:r>
            <w:proofErr w:type="spellEnd"/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)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vAlign w:val="bottom"/>
          </w:tcPr>
          <w:p w14:paraId="55E2E24E" w14:textId="06E8FFF2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</w:tr>
      <w:tr w:rsidR="004558CA" w14:paraId="40D977AC" w14:textId="2FB923EC" w:rsidTr="004558CA">
        <w:trPr>
          <w:trHeight w:val="1093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BD1886" w14:textId="77777777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Batterieclip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9EBA" w14:textId="77777777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vAlign w:val="bottom"/>
          </w:tcPr>
          <w:p w14:paraId="5234883E" w14:textId="33AFA82D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 xml:space="preserve">Keramikkondensator (100 </w:t>
            </w:r>
            <w:proofErr w:type="spellStart"/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nF</w:t>
            </w:r>
            <w:proofErr w:type="spellEnd"/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)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vAlign w:val="bottom"/>
          </w:tcPr>
          <w:p w14:paraId="6CA3E49B" w14:textId="74D3A833" w:rsidR="002F7FD9" w:rsidRPr="00C701FA" w:rsidRDefault="002F7FD9" w:rsidP="00C701F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</w:tr>
    </w:tbl>
    <w:p w14:paraId="54B7FCF1" w14:textId="4766ED17" w:rsidR="00A07025" w:rsidRDefault="00A07025" w:rsidP="00993551">
      <w:pPr>
        <w:pStyle w:val="berschrift1"/>
      </w:pPr>
      <w:r w:rsidRPr="006C7371">
        <w:drawing>
          <wp:anchor distT="0" distB="0" distL="114300" distR="114300" simplePos="0" relativeHeight="251660288" behindDoc="0" locked="0" layoutInCell="1" allowOverlap="1" wp14:anchorId="0381F277" wp14:editId="2E48901C">
            <wp:simplePos x="0" y="0"/>
            <wp:positionH relativeFrom="column">
              <wp:posOffset>8161867</wp:posOffset>
            </wp:positionH>
            <wp:positionV relativeFrom="paragraph">
              <wp:posOffset>-596054</wp:posOffset>
            </wp:positionV>
            <wp:extent cx="1269183" cy="1289685"/>
            <wp:effectExtent l="0" t="0" r="7620" b="5715"/>
            <wp:wrapNone/>
            <wp:docPr id="2014802779" name="Grafik 1" descr="Ein Bild, das Grafiken, Screenshot, Pixe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02956" name="Grafik 1" descr="Ein Bild, das Grafiken, Screenshot, Pixel, Design enthält.&#10;&#10;Automatisch generierte Beschreibu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" r="1"/>
                    <a:stretch/>
                  </pic:blipFill>
                  <pic:spPr bwMode="auto">
                    <a:xfrm>
                      <a:off x="0" y="0"/>
                      <a:ext cx="1269183" cy="128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7FA91" w14:textId="77EFD90E" w:rsidR="00993551" w:rsidRDefault="00993551" w:rsidP="00993551">
      <w:pPr>
        <w:pStyle w:val="berschrift1"/>
      </w:pPr>
      <w:r>
        <w:t>Stückliste</w:t>
      </w:r>
    </w:p>
    <w:tbl>
      <w:tblPr>
        <w:tblpPr w:leftFromText="141" w:rightFromText="141" w:vertAnchor="text" w:tblpY="1"/>
        <w:tblOverlap w:val="never"/>
        <w:tblW w:w="551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14"/>
        <w:gridCol w:w="3061"/>
        <w:gridCol w:w="4427"/>
        <w:gridCol w:w="2815"/>
      </w:tblGrid>
      <w:tr w:rsidR="00A5022C" w14:paraId="09C20E1B" w14:textId="77777777" w:rsidTr="00A07025">
        <w:trPr>
          <w:trHeight w:val="1075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2491D5" w14:textId="252BC336" w:rsidR="00A5022C" w:rsidRPr="00C701FA" w:rsidRDefault="00A5022C" w:rsidP="003D6F2A">
            <w:pPr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</w:pPr>
            <w:r w:rsidRPr="00C701FA"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  <w:t>Bauteil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EFB5765" w14:textId="77777777" w:rsidR="00A5022C" w:rsidRPr="00C701FA" w:rsidRDefault="00A5022C" w:rsidP="003D6F2A">
            <w:pPr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</w:pPr>
            <w:r w:rsidRPr="00C701FA"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  <w:t>Menge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shd w:val="clear" w:color="70AD47" w:fill="70AD47"/>
            <w:vAlign w:val="bottom"/>
          </w:tcPr>
          <w:p w14:paraId="2B548E51" w14:textId="77777777" w:rsidR="00A5022C" w:rsidRPr="00C701FA" w:rsidRDefault="00A5022C" w:rsidP="003D6F2A">
            <w:pPr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</w:pPr>
            <w:r w:rsidRPr="00C701FA"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  <w:t>Bauteil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bottom"/>
          </w:tcPr>
          <w:p w14:paraId="65E47DFC" w14:textId="77777777" w:rsidR="00A5022C" w:rsidRPr="00C701FA" w:rsidRDefault="00A5022C" w:rsidP="003D6F2A">
            <w:pPr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</w:pPr>
            <w:r w:rsidRPr="00C701FA">
              <w:rPr>
                <w:rFonts w:ascii="Arial" w:hAnsi="Arial" w:cs="Arial"/>
                <w:b/>
                <w:bCs/>
                <w:color w:val="FFFFFF"/>
                <w:sz w:val="40"/>
                <w:szCs w:val="40"/>
              </w:rPr>
              <w:t>Menge</w:t>
            </w:r>
          </w:p>
        </w:tc>
      </w:tr>
      <w:tr w:rsidR="00A5022C" w14:paraId="7E1B7E04" w14:textId="77777777" w:rsidTr="00A07025">
        <w:trPr>
          <w:trHeight w:val="1075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A3E850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PCB (Vier-Gewinnt)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144258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shd w:val="clear" w:color="E2EFDA" w:fill="E2EFDA"/>
            <w:vAlign w:val="bottom"/>
          </w:tcPr>
          <w:p w14:paraId="5741F86B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Duo-LED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vAlign w:val="bottom"/>
          </w:tcPr>
          <w:p w14:paraId="18E40188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30</w:t>
            </w:r>
          </w:p>
        </w:tc>
      </w:tr>
      <w:tr w:rsidR="00A5022C" w14:paraId="4CFF1BF7" w14:textId="77777777" w:rsidTr="00A07025">
        <w:trPr>
          <w:trHeight w:val="1075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BE67D2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ESP32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D39B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vAlign w:val="bottom"/>
          </w:tcPr>
          <w:p w14:paraId="493FC5F0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Taster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vAlign w:val="bottom"/>
          </w:tcPr>
          <w:p w14:paraId="2E995FDB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4</w:t>
            </w:r>
          </w:p>
        </w:tc>
      </w:tr>
      <w:tr w:rsidR="00A5022C" w14:paraId="5702F057" w14:textId="77777777" w:rsidTr="00A07025">
        <w:trPr>
          <w:trHeight w:val="1075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E0B08A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9V Batterie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E187DB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shd w:val="clear" w:color="E2EFDA" w:fill="E2EFDA"/>
            <w:vAlign w:val="bottom"/>
          </w:tcPr>
          <w:p w14:paraId="0E25C1CA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Schiebeschalter (angewinkelt)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vAlign w:val="bottom"/>
          </w:tcPr>
          <w:p w14:paraId="59882511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</w:tr>
      <w:tr w:rsidR="00A5022C" w14:paraId="40A04A16" w14:textId="77777777" w:rsidTr="00A07025">
        <w:trPr>
          <w:trHeight w:val="1075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CB1A6A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10 kΩ Widerstände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220F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4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vAlign w:val="bottom"/>
          </w:tcPr>
          <w:p w14:paraId="04447338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Spannungsregler (L7805ACV)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vAlign w:val="bottom"/>
          </w:tcPr>
          <w:p w14:paraId="5104CFAF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</w:tr>
      <w:tr w:rsidR="00A5022C" w14:paraId="0711CB8F" w14:textId="77777777" w:rsidTr="00A07025">
        <w:trPr>
          <w:trHeight w:val="1075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46FBD7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proofErr w:type="spellStart"/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Buchsenleiste</w:t>
            </w:r>
            <w:proofErr w:type="spellEnd"/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 xml:space="preserve"> (15 Pin)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385CBF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2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shd w:val="clear" w:color="E2EFDA" w:fill="E2EFDA"/>
            <w:vAlign w:val="bottom"/>
          </w:tcPr>
          <w:p w14:paraId="734AC59A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 xml:space="preserve">Keramikkondensator (330 </w:t>
            </w:r>
            <w:proofErr w:type="spellStart"/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nF</w:t>
            </w:r>
            <w:proofErr w:type="spellEnd"/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)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vAlign w:val="bottom"/>
          </w:tcPr>
          <w:p w14:paraId="168BAA52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</w:tr>
      <w:tr w:rsidR="00A5022C" w14:paraId="16FAD39E" w14:textId="77777777" w:rsidTr="00A07025">
        <w:trPr>
          <w:trHeight w:val="882"/>
        </w:trPr>
        <w:tc>
          <w:tcPr>
            <w:tcW w:w="1523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BAD02A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Batterieclip</w:t>
            </w:r>
          </w:p>
        </w:tc>
        <w:tc>
          <w:tcPr>
            <w:tcW w:w="1033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C356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  <w:tc>
          <w:tcPr>
            <w:tcW w:w="1494" w:type="pct"/>
            <w:tcBorders>
              <w:top w:val="single" w:sz="4" w:space="0" w:color="A9D08E"/>
              <w:left w:val="single" w:sz="4" w:space="0" w:color="auto"/>
              <w:bottom w:val="single" w:sz="4" w:space="0" w:color="A9D08E"/>
              <w:right w:val="nil"/>
            </w:tcBorders>
            <w:vAlign w:val="bottom"/>
          </w:tcPr>
          <w:p w14:paraId="48E2792F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 xml:space="preserve">Keramikkondensator (100 </w:t>
            </w:r>
            <w:proofErr w:type="spellStart"/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nF</w:t>
            </w:r>
            <w:proofErr w:type="spellEnd"/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)</w:t>
            </w:r>
          </w:p>
        </w:tc>
        <w:tc>
          <w:tcPr>
            <w:tcW w:w="95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vAlign w:val="bottom"/>
          </w:tcPr>
          <w:p w14:paraId="334FC9BB" w14:textId="77777777" w:rsidR="00A5022C" w:rsidRPr="00C701FA" w:rsidRDefault="00A5022C" w:rsidP="003D6F2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701FA">
              <w:rPr>
                <w:rFonts w:ascii="Arial" w:hAnsi="Arial" w:cs="Arial"/>
                <w:color w:val="000000"/>
                <w:sz w:val="40"/>
                <w:szCs w:val="40"/>
              </w:rPr>
              <w:t>1</w:t>
            </w:r>
          </w:p>
        </w:tc>
      </w:tr>
    </w:tbl>
    <w:p w14:paraId="1655070C" w14:textId="77777777" w:rsidR="00A5022C" w:rsidRPr="00A5022C" w:rsidRDefault="00A5022C" w:rsidP="00A5022C"/>
    <w:sectPr w:rsidR="00A5022C" w:rsidRPr="00A5022C" w:rsidSect="008905D6">
      <w:headerReference w:type="even" r:id="rId9"/>
      <w:headerReference w:type="default" r:id="rId10"/>
      <w:footerReference w:type="default" r:id="rId11"/>
      <w:headerReference w:type="first" r:id="rId12"/>
      <w:pgSz w:w="16838" w:h="11906" w:orient="landscape" w:code="9"/>
      <w:pgMar w:top="1134" w:right="2268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F350F" w14:textId="77777777" w:rsidR="005A0A62" w:rsidRDefault="005A0A62" w:rsidP="00805EF6">
      <w:r>
        <w:separator/>
      </w:r>
    </w:p>
  </w:endnote>
  <w:endnote w:type="continuationSeparator" w:id="0">
    <w:p w14:paraId="6697D6BB" w14:textId="77777777" w:rsidR="005A0A62" w:rsidRDefault="005A0A62" w:rsidP="0080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90FF1" w14:textId="77777777" w:rsidR="007C4BC2" w:rsidRDefault="007C4C16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B2908A5" wp14:editId="403D508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00B9FE" w14:textId="77777777" w:rsidR="007C4C16" w:rsidRPr="007C4C16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4C1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908A5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000B9FE" w14:textId="77777777" w:rsidR="007C4C16" w:rsidRPr="007C4C16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4C1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D4561D8" w14:textId="2930B868" w:rsidR="00805EF6" w:rsidRPr="00925DA5" w:rsidRDefault="00563BBC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"dd.MM.yyyy" </w:instrText>
    </w:r>
    <w:r>
      <w:rPr>
        <w:rFonts w:ascii="Arial" w:hAnsi="Arial" w:cs="Arial"/>
        <w:sz w:val="20"/>
        <w:szCs w:val="20"/>
      </w:rPr>
      <w:fldChar w:fldCharType="separate"/>
    </w:r>
    <w:r w:rsidR="009838E3">
      <w:rPr>
        <w:rFonts w:ascii="Arial" w:hAnsi="Arial" w:cs="Arial"/>
        <w:noProof/>
        <w:sz w:val="20"/>
        <w:szCs w:val="20"/>
      </w:rPr>
      <w:t>30.10.2024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731E0" w14:textId="77777777" w:rsidR="005A0A62" w:rsidRDefault="005A0A62" w:rsidP="00805EF6">
      <w:r>
        <w:separator/>
      </w:r>
    </w:p>
  </w:footnote>
  <w:footnote w:type="continuationSeparator" w:id="0">
    <w:p w14:paraId="49A989BD" w14:textId="77777777" w:rsidR="005A0A62" w:rsidRDefault="005A0A62" w:rsidP="0080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05D9E" w14:textId="77777777" w:rsidR="002C0F32" w:rsidRDefault="007E4214">
    <w:pPr>
      <w:pStyle w:val="Kopfzeile"/>
    </w:pPr>
    <w:r>
      <w:rPr>
        <w:noProof/>
      </w:rPr>
      <w:pict w14:anchorId="472F1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4453E" w14:textId="77777777" w:rsidR="001C263B" w:rsidRPr="001C263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74C4FA45" wp14:editId="084AAB8F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1908625901" name="Grafik 19086259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884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A146F8" w14:textId="77777777" w:rsidR="00805EF6" w:rsidRPr="007C4C16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1C1DB" w14:textId="77777777" w:rsidR="002C0F32" w:rsidRDefault="007E4214">
    <w:pPr>
      <w:pStyle w:val="Kopfzeile"/>
    </w:pPr>
    <w:r>
      <w:rPr>
        <w:noProof/>
      </w:rPr>
      <w:pict w14:anchorId="0B47E3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0428C"/>
    <w:multiLevelType w:val="hybridMultilevel"/>
    <w:tmpl w:val="5DB8C9D2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2B6353"/>
    <w:multiLevelType w:val="hybridMultilevel"/>
    <w:tmpl w:val="80142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5885"/>
    <w:multiLevelType w:val="hybridMultilevel"/>
    <w:tmpl w:val="C5FAA6C6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491859"/>
    <w:multiLevelType w:val="hybridMultilevel"/>
    <w:tmpl w:val="628270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003D"/>
    <w:multiLevelType w:val="hybridMultilevel"/>
    <w:tmpl w:val="CEBEEE20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F32B78"/>
    <w:multiLevelType w:val="hybridMultilevel"/>
    <w:tmpl w:val="2C44818C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686634B"/>
    <w:multiLevelType w:val="hybridMultilevel"/>
    <w:tmpl w:val="E3B8C71A"/>
    <w:lvl w:ilvl="0" w:tplc="00F4FD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3714788">
    <w:abstractNumId w:val="3"/>
  </w:num>
  <w:num w:numId="2" w16cid:durableId="1759669756">
    <w:abstractNumId w:val="2"/>
  </w:num>
  <w:num w:numId="3" w16cid:durableId="1987468515">
    <w:abstractNumId w:val="5"/>
  </w:num>
  <w:num w:numId="4" w16cid:durableId="26490073">
    <w:abstractNumId w:val="1"/>
  </w:num>
  <w:num w:numId="5" w16cid:durableId="1417240247">
    <w:abstractNumId w:val="6"/>
  </w:num>
  <w:num w:numId="6" w16cid:durableId="267468637">
    <w:abstractNumId w:val="0"/>
  </w:num>
  <w:num w:numId="7" w16cid:durableId="1024987561">
    <w:abstractNumId w:val="4"/>
  </w:num>
  <w:num w:numId="8" w16cid:durableId="1787113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0"/>
    <w:rsid w:val="000036FA"/>
    <w:rsid w:val="00005052"/>
    <w:rsid w:val="00007928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5681"/>
    <w:rsid w:val="000A071C"/>
    <w:rsid w:val="000A1F26"/>
    <w:rsid w:val="000A54DF"/>
    <w:rsid w:val="000A5F70"/>
    <w:rsid w:val="000B117B"/>
    <w:rsid w:val="000B3652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E1628"/>
    <w:rsid w:val="000E2577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5E6D"/>
    <w:rsid w:val="001226E7"/>
    <w:rsid w:val="00122F68"/>
    <w:rsid w:val="001232BB"/>
    <w:rsid w:val="00125476"/>
    <w:rsid w:val="00126CAB"/>
    <w:rsid w:val="0013265A"/>
    <w:rsid w:val="0013466E"/>
    <w:rsid w:val="001365A5"/>
    <w:rsid w:val="0014024A"/>
    <w:rsid w:val="00142DDF"/>
    <w:rsid w:val="0015054E"/>
    <w:rsid w:val="00153634"/>
    <w:rsid w:val="001621CD"/>
    <w:rsid w:val="00162CCE"/>
    <w:rsid w:val="001636F4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C7750"/>
    <w:rsid w:val="001D14BB"/>
    <w:rsid w:val="001D1E32"/>
    <w:rsid w:val="001D2DCC"/>
    <w:rsid w:val="001D426A"/>
    <w:rsid w:val="001D591B"/>
    <w:rsid w:val="001D6F27"/>
    <w:rsid w:val="001E0282"/>
    <w:rsid w:val="001E3CD6"/>
    <w:rsid w:val="001E6C78"/>
    <w:rsid w:val="001E7D86"/>
    <w:rsid w:val="001F1F89"/>
    <w:rsid w:val="001F3FDE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BFA"/>
    <w:rsid w:val="00210F5D"/>
    <w:rsid w:val="0021309C"/>
    <w:rsid w:val="00216B97"/>
    <w:rsid w:val="002170E7"/>
    <w:rsid w:val="002209BF"/>
    <w:rsid w:val="00223A9C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0AB"/>
    <w:rsid w:val="00294AB4"/>
    <w:rsid w:val="002960B5"/>
    <w:rsid w:val="002A1D88"/>
    <w:rsid w:val="002A631B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2F7FD9"/>
    <w:rsid w:val="00302FB8"/>
    <w:rsid w:val="0030353E"/>
    <w:rsid w:val="0030512D"/>
    <w:rsid w:val="00310FFC"/>
    <w:rsid w:val="00311099"/>
    <w:rsid w:val="003130A2"/>
    <w:rsid w:val="0031312E"/>
    <w:rsid w:val="00313CB4"/>
    <w:rsid w:val="003140E0"/>
    <w:rsid w:val="0031477F"/>
    <w:rsid w:val="00315527"/>
    <w:rsid w:val="00316587"/>
    <w:rsid w:val="00316D5C"/>
    <w:rsid w:val="003223B3"/>
    <w:rsid w:val="0032427A"/>
    <w:rsid w:val="003249A0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3DC"/>
    <w:rsid w:val="003E2424"/>
    <w:rsid w:val="003E2444"/>
    <w:rsid w:val="003E2F4F"/>
    <w:rsid w:val="003E4ED3"/>
    <w:rsid w:val="003E7101"/>
    <w:rsid w:val="003F08D8"/>
    <w:rsid w:val="003F2E0A"/>
    <w:rsid w:val="003F3D03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38F"/>
    <w:rsid w:val="00425C4B"/>
    <w:rsid w:val="00427188"/>
    <w:rsid w:val="00427C22"/>
    <w:rsid w:val="00433DA1"/>
    <w:rsid w:val="00435D0A"/>
    <w:rsid w:val="0044036C"/>
    <w:rsid w:val="00440912"/>
    <w:rsid w:val="00441059"/>
    <w:rsid w:val="0045225E"/>
    <w:rsid w:val="004558CA"/>
    <w:rsid w:val="00456423"/>
    <w:rsid w:val="0046415F"/>
    <w:rsid w:val="00464C81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0A5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05BDF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7633F"/>
    <w:rsid w:val="005847DA"/>
    <w:rsid w:val="00584A62"/>
    <w:rsid w:val="00586374"/>
    <w:rsid w:val="0059373F"/>
    <w:rsid w:val="00594036"/>
    <w:rsid w:val="00597366"/>
    <w:rsid w:val="005A0A62"/>
    <w:rsid w:val="005A3BF8"/>
    <w:rsid w:val="005A4444"/>
    <w:rsid w:val="005B106B"/>
    <w:rsid w:val="005B34C1"/>
    <w:rsid w:val="005B377F"/>
    <w:rsid w:val="005B39D1"/>
    <w:rsid w:val="005B6259"/>
    <w:rsid w:val="005C131A"/>
    <w:rsid w:val="005C3418"/>
    <w:rsid w:val="005C7B7E"/>
    <w:rsid w:val="005D0D2D"/>
    <w:rsid w:val="005E0599"/>
    <w:rsid w:val="005E54A9"/>
    <w:rsid w:val="005E63BC"/>
    <w:rsid w:val="005F0982"/>
    <w:rsid w:val="005F1275"/>
    <w:rsid w:val="005F1F78"/>
    <w:rsid w:val="005F1FE9"/>
    <w:rsid w:val="005F35B4"/>
    <w:rsid w:val="005F7EE0"/>
    <w:rsid w:val="00601CB0"/>
    <w:rsid w:val="00601F99"/>
    <w:rsid w:val="0061272E"/>
    <w:rsid w:val="00612C7D"/>
    <w:rsid w:val="006266D2"/>
    <w:rsid w:val="00630931"/>
    <w:rsid w:val="00631F56"/>
    <w:rsid w:val="006373C1"/>
    <w:rsid w:val="0064157F"/>
    <w:rsid w:val="006419C6"/>
    <w:rsid w:val="00642F39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579"/>
    <w:rsid w:val="00667F8C"/>
    <w:rsid w:val="00671DE4"/>
    <w:rsid w:val="00675181"/>
    <w:rsid w:val="00675EC1"/>
    <w:rsid w:val="00676EB6"/>
    <w:rsid w:val="00686856"/>
    <w:rsid w:val="006905DA"/>
    <w:rsid w:val="006943B7"/>
    <w:rsid w:val="00695689"/>
    <w:rsid w:val="006A11B2"/>
    <w:rsid w:val="006A32AA"/>
    <w:rsid w:val="006A7C84"/>
    <w:rsid w:val="006B7EC0"/>
    <w:rsid w:val="006C0FD0"/>
    <w:rsid w:val="006C25CB"/>
    <w:rsid w:val="006C37D5"/>
    <w:rsid w:val="006C3C1C"/>
    <w:rsid w:val="006C7022"/>
    <w:rsid w:val="006C7371"/>
    <w:rsid w:val="006D05EA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16B78"/>
    <w:rsid w:val="00717444"/>
    <w:rsid w:val="007318AD"/>
    <w:rsid w:val="0073314C"/>
    <w:rsid w:val="007352A8"/>
    <w:rsid w:val="007354D9"/>
    <w:rsid w:val="007355B9"/>
    <w:rsid w:val="0073598C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4BF6"/>
    <w:rsid w:val="00787B0D"/>
    <w:rsid w:val="007939E3"/>
    <w:rsid w:val="00796461"/>
    <w:rsid w:val="007A4A55"/>
    <w:rsid w:val="007B02FE"/>
    <w:rsid w:val="007B091D"/>
    <w:rsid w:val="007B19AC"/>
    <w:rsid w:val="007B1AE2"/>
    <w:rsid w:val="007B32B8"/>
    <w:rsid w:val="007B43A1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4214"/>
    <w:rsid w:val="007E4427"/>
    <w:rsid w:val="007F48F9"/>
    <w:rsid w:val="007F72D4"/>
    <w:rsid w:val="007F74B0"/>
    <w:rsid w:val="007F7D9E"/>
    <w:rsid w:val="00802EED"/>
    <w:rsid w:val="00805EF6"/>
    <w:rsid w:val="00812540"/>
    <w:rsid w:val="00814CEF"/>
    <w:rsid w:val="008238E1"/>
    <w:rsid w:val="0082457C"/>
    <w:rsid w:val="00831141"/>
    <w:rsid w:val="00831273"/>
    <w:rsid w:val="00836127"/>
    <w:rsid w:val="00842EDB"/>
    <w:rsid w:val="00845869"/>
    <w:rsid w:val="0084779E"/>
    <w:rsid w:val="00851529"/>
    <w:rsid w:val="00852868"/>
    <w:rsid w:val="00854136"/>
    <w:rsid w:val="00855024"/>
    <w:rsid w:val="00856DFB"/>
    <w:rsid w:val="00857EB0"/>
    <w:rsid w:val="008602ED"/>
    <w:rsid w:val="0086133F"/>
    <w:rsid w:val="00861949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9ED"/>
    <w:rsid w:val="00877D4F"/>
    <w:rsid w:val="00880B2B"/>
    <w:rsid w:val="00881204"/>
    <w:rsid w:val="0088128D"/>
    <w:rsid w:val="00881AD0"/>
    <w:rsid w:val="00885B30"/>
    <w:rsid w:val="00887F4D"/>
    <w:rsid w:val="008905D6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15C79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24F4"/>
    <w:rsid w:val="0094378F"/>
    <w:rsid w:val="00944BBA"/>
    <w:rsid w:val="00944E66"/>
    <w:rsid w:val="00946DBC"/>
    <w:rsid w:val="009478C4"/>
    <w:rsid w:val="009518FA"/>
    <w:rsid w:val="009554C3"/>
    <w:rsid w:val="00957DC8"/>
    <w:rsid w:val="00960039"/>
    <w:rsid w:val="00960361"/>
    <w:rsid w:val="0096191D"/>
    <w:rsid w:val="00962898"/>
    <w:rsid w:val="00964448"/>
    <w:rsid w:val="00964DA9"/>
    <w:rsid w:val="00967282"/>
    <w:rsid w:val="009674D2"/>
    <w:rsid w:val="00977684"/>
    <w:rsid w:val="0098169F"/>
    <w:rsid w:val="0098318D"/>
    <w:rsid w:val="009838E3"/>
    <w:rsid w:val="00983C7D"/>
    <w:rsid w:val="00984503"/>
    <w:rsid w:val="009908D7"/>
    <w:rsid w:val="00992DDF"/>
    <w:rsid w:val="00993551"/>
    <w:rsid w:val="009944CD"/>
    <w:rsid w:val="00996B53"/>
    <w:rsid w:val="009A1E6F"/>
    <w:rsid w:val="009A2648"/>
    <w:rsid w:val="009A4A6C"/>
    <w:rsid w:val="009A53E8"/>
    <w:rsid w:val="009A6595"/>
    <w:rsid w:val="009B1C19"/>
    <w:rsid w:val="009B68B4"/>
    <w:rsid w:val="009C11E2"/>
    <w:rsid w:val="009C2C76"/>
    <w:rsid w:val="009C4AA2"/>
    <w:rsid w:val="009C735D"/>
    <w:rsid w:val="009D0FA7"/>
    <w:rsid w:val="009E3E3F"/>
    <w:rsid w:val="009E4CBA"/>
    <w:rsid w:val="009E5732"/>
    <w:rsid w:val="009E576C"/>
    <w:rsid w:val="009E58AD"/>
    <w:rsid w:val="009E6432"/>
    <w:rsid w:val="009E71CB"/>
    <w:rsid w:val="009F179C"/>
    <w:rsid w:val="009F2959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07025"/>
    <w:rsid w:val="00A15AB1"/>
    <w:rsid w:val="00A200CE"/>
    <w:rsid w:val="00A24DFB"/>
    <w:rsid w:val="00A27F9E"/>
    <w:rsid w:val="00A30521"/>
    <w:rsid w:val="00A3122C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022C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8BC"/>
    <w:rsid w:val="00AB6810"/>
    <w:rsid w:val="00AB74AF"/>
    <w:rsid w:val="00AB7792"/>
    <w:rsid w:val="00AC045D"/>
    <w:rsid w:val="00AC6D04"/>
    <w:rsid w:val="00AC7475"/>
    <w:rsid w:val="00AD1F2E"/>
    <w:rsid w:val="00AD2A7D"/>
    <w:rsid w:val="00AD5486"/>
    <w:rsid w:val="00AD5DE9"/>
    <w:rsid w:val="00AE127A"/>
    <w:rsid w:val="00AE1EC7"/>
    <w:rsid w:val="00AE257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00EE"/>
    <w:rsid w:val="00B91309"/>
    <w:rsid w:val="00B929B0"/>
    <w:rsid w:val="00B93211"/>
    <w:rsid w:val="00B94749"/>
    <w:rsid w:val="00B970B8"/>
    <w:rsid w:val="00BA047A"/>
    <w:rsid w:val="00BA0EAE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C72F5"/>
    <w:rsid w:val="00BD195F"/>
    <w:rsid w:val="00BD4130"/>
    <w:rsid w:val="00BE773F"/>
    <w:rsid w:val="00BF0618"/>
    <w:rsid w:val="00BF0F46"/>
    <w:rsid w:val="00BF522E"/>
    <w:rsid w:val="00BF5F5D"/>
    <w:rsid w:val="00BF602F"/>
    <w:rsid w:val="00BF6132"/>
    <w:rsid w:val="00C07A87"/>
    <w:rsid w:val="00C12480"/>
    <w:rsid w:val="00C13101"/>
    <w:rsid w:val="00C168B1"/>
    <w:rsid w:val="00C2596E"/>
    <w:rsid w:val="00C2775D"/>
    <w:rsid w:val="00C30AB9"/>
    <w:rsid w:val="00C359ED"/>
    <w:rsid w:val="00C369E8"/>
    <w:rsid w:val="00C43CE4"/>
    <w:rsid w:val="00C4407B"/>
    <w:rsid w:val="00C47326"/>
    <w:rsid w:val="00C47D87"/>
    <w:rsid w:val="00C52125"/>
    <w:rsid w:val="00C608C6"/>
    <w:rsid w:val="00C618C1"/>
    <w:rsid w:val="00C62B17"/>
    <w:rsid w:val="00C63652"/>
    <w:rsid w:val="00C644D3"/>
    <w:rsid w:val="00C6643E"/>
    <w:rsid w:val="00C67536"/>
    <w:rsid w:val="00C701FA"/>
    <w:rsid w:val="00C7248D"/>
    <w:rsid w:val="00C72787"/>
    <w:rsid w:val="00C74455"/>
    <w:rsid w:val="00C75419"/>
    <w:rsid w:val="00C75C71"/>
    <w:rsid w:val="00C82068"/>
    <w:rsid w:val="00C8208E"/>
    <w:rsid w:val="00C8323F"/>
    <w:rsid w:val="00C84586"/>
    <w:rsid w:val="00C84CAC"/>
    <w:rsid w:val="00C850FC"/>
    <w:rsid w:val="00C9183B"/>
    <w:rsid w:val="00C93323"/>
    <w:rsid w:val="00C94EB7"/>
    <w:rsid w:val="00C97CE8"/>
    <w:rsid w:val="00CA11D8"/>
    <w:rsid w:val="00CA336D"/>
    <w:rsid w:val="00CA5BE0"/>
    <w:rsid w:val="00CA5D9B"/>
    <w:rsid w:val="00CA5DD8"/>
    <w:rsid w:val="00CA649D"/>
    <w:rsid w:val="00CB17CA"/>
    <w:rsid w:val="00CB1844"/>
    <w:rsid w:val="00CB39EA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4466"/>
    <w:rsid w:val="00CF4A4D"/>
    <w:rsid w:val="00CF4CCC"/>
    <w:rsid w:val="00CF65C9"/>
    <w:rsid w:val="00D00D5F"/>
    <w:rsid w:val="00D0117F"/>
    <w:rsid w:val="00D07CF0"/>
    <w:rsid w:val="00D10A6C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23A4"/>
    <w:rsid w:val="00D6608D"/>
    <w:rsid w:val="00D725AE"/>
    <w:rsid w:val="00D72989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7677"/>
    <w:rsid w:val="00DE6EB6"/>
    <w:rsid w:val="00DF3B55"/>
    <w:rsid w:val="00DF3B93"/>
    <w:rsid w:val="00E0075A"/>
    <w:rsid w:val="00E00EA7"/>
    <w:rsid w:val="00E02CD3"/>
    <w:rsid w:val="00E0349B"/>
    <w:rsid w:val="00E03F07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4ED3"/>
    <w:rsid w:val="00E374FB"/>
    <w:rsid w:val="00E40DE2"/>
    <w:rsid w:val="00E41E86"/>
    <w:rsid w:val="00E4336A"/>
    <w:rsid w:val="00E46CF2"/>
    <w:rsid w:val="00E470E6"/>
    <w:rsid w:val="00E47F00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4E4D"/>
    <w:rsid w:val="00ED2593"/>
    <w:rsid w:val="00ED4078"/>
    <w:rsid w:val="00ED5043"/>
    <w:rsid w:val="00EE019D"/>
    <w:rsid w:val="00EE10F1"/>
    <w:rsid w:val="00EE64BB"/>
    <w:rsid w:val="00EE7215"/>
    <w:rsid w:val="00EF7EF0"/>
    <w:rsid w:val="00F015EA"/>
    <w:rsid w:val="00F0290E"/>
    <w:rsid w:val="00F06B8C"/>
    <w:rsid w:val="00F07826"/>
    <w:rsid w:val="00F13DDC"/>
    <w:rsid w:val="00F248F2"/>
    <w:rsid w:val="00F26BC9"/>
    <w:rsid w:val="00F328C4"/>
    <w:rsid w:val="00F32EAB"/>
    <w:rsid w:val="00F3359F"/>
    <w:rsid w:val="00F44A54"/>
    <w:rsid w:val="00F503CD"/>
    <w:rsid w:val="00F5342F"/>
    <w:rsid w:val="00F5403A"/>
    <w:rsid w:val="00F5557C"/>
    <w:rsid w:val="00F556D8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163E"/>
    <w:rsid w:val="00FA75CD"/>
    <w:rsid w:val="00FA7DA3"/>
    <w:rsid w:val="00FB2882"/>
    <w:rsid w:val="00FB40F7"/>
    <w:rsid w:val="00FB426E"/>
    <w:rsid w:val="00FB49B5"/>
    <w:rsid w:val="00FB4A56"/>
    <w:rsid w:val="00FB5EC5"/>
    <w:rsid w:val="00FC5D10"/>
    <w:rsid w:val="00FD02C3"/>
    <w:rsid w:val="00FD2D4D"/>
    <w:rsid w:val="00FD6B6A"/>
    <w:rsid w:val="00FE167C"/>
    <w:rsid w:val="00FE1A91"/>
    <w:rsid w:val="00FE22F7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8985BB"/>
  <w15:docId w15:val="{16FFC760-01E6-4E2B-B933-446A2334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after="1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7F7D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29500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1C77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C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C7750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716B78"/>
    <w:rPr>
      <w:color w:val="5F5F5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6B78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rsid w:val="007F7D9E"/>
    <w:rPr>
      <w:rFonts w:asciiTheme="majorHAnsi" w:eastAsiaTheme="majorEastAsia" w:hAnsiTheme="majorHAnsi" w:cstheme="majorBidi"/>
      <w:color w:val="52950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01\Downloads\02Formular_A4_hoch.dotx" TargetMode="External"/></Relationships>
</file>

<file path=word/theme/theme1.xml><?xml version="1.0" encoding="utf-8"?>
<a:theme xmlns:a="http://schemas.openxmlformats.org/drawingml/2006/main" name="Wago">
  <a:themeElements>
    <a:clrScheme name="WAGO Color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6EC800"/>
      </a:accent1>
      <a:accent2>
        <a:srgbClr val="1F2837"/>
      </a:accent2>
      <a:accent3>
        <a:srgbClr val="616A73"/>
      </a:accent3>
      <a:accent4>
        <a:srgbClr val="A5A8AF"/>
      </a:accent4>
      <a:accent5>
        <a:srgbClr val="FF6F0F"/>
      </a:accent5>
      <a:accent6>
        <a:srgbClr val="3C6EE1"/>
      </a:accent6>
      <a:hlink>
        <a:srgbClr val="5F5F5F"/>
      </a:hlink>
      <a:folHlink>
        <a:srgbClr val="919191"/>
      </a:folHlink>
    </a:clrScheme>
    <a:fontScheme name="WAGO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algn="l">
          <a:defRPr dirty="0" err="1" smtClean="0"/>
        </a:defPPr>
      </a:lstStyle>
    </a:txDef>
  </a:objectDefaults>
  <a:extraClrSchemeLst/>
  <a:custClrLst>
    <a:custClr name="WAGO Green">
      <a:srgbClr val="6EC800"/>
    </a:custClr>
    <a:custClr name="Black">
      <a:srgbClr val="000000"/>
    </a:custClr>
    <a:custClr name="White">
      <a:srgbClr val="FFFFFF"/>
    </a:custClr>
    <a:custClr name=" WAGO Anthracite">
      <a:srgbClr val="1F2837"/>
    </a:custClr>
    <a:custClr name="WAGO Anthracite 70%">
      <a:srgbClr val="616A73"/>
    </a:custClr>
    <a:custClr name="WAGO Anthracite 40%">
      <a:srgbClr val="A5A8AF"/>
    </a:custClr>
    <a:custClr name="WAGO Anthracite 15%">
      <a:srgbClr val="DEDFE1"/>
    </a:custClr>
    <a:custClr name="WAGO Anthracite 7%">
      <a:srgbClr val="EFF0F2"/>
    </a:custClr>
    <a:custClr name="--">
      <a:srgbClr val="FFFFFF"/>
    </a:custClr>
    <a:custClr name="--">
      <a:srgbClr val="FFFFFF"/>
    </a:custClr>
    <a:custClr name="Orange">
      <a:srgbClr val="FF6F0F"/>
    </a:custClr>
    <a:custClr name="Orange 70%">
      <a:srgbClr val="FF9957"/>
    </a:custClr>
    <a:custClr name="Orange 40%">
      <a:srgbClr val="FFC59F"/>
    </a:custClr>
    <a:custClr name="Orange 15%">
      <a:srgbClr val="FFE9DB"/>
    </a:custClr>
    <a:custClr name="--">
      <a:srgbClr val="FFFFFF"/>
    </a:custClr>
    <a:custClr name="Blue">
      <a:srgbClr val="3C6EE1"/>
    </a:custClr>
    <a:custClr name="Blue 70%">
      <a:srgbClr val="7699EA"/>
    </a:custClr>
    <a:custClr name="Blue 40%">
      <a:srgbClr val="B0C5F2"/>
    </a:custClr>
    <a:custClr name="Blue 15%">
      <a:srgbClr val="E2E9FB"/>
    </a:custClr>
    <a:custClr name="--">
      <a:srgbClr val="FFFFFF"/>
    </a:custClr>
  </a:custClrLst>
  <a:extLst>
    <a:ext uri="{05A4C25C-085E-4340-85A3-A5531E510DB2}">
      <thm15:themeFamily xmlns:thm15="http://schemas.microsoft.com/office/thememl/2012/main" name="Wago" id="{89F92299-2934-4977-9FFB-11044EF56E54}" vid="{3841D8A0-6F4D-4904-B373-8255A9916DD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2</Pages>
  <Words>82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Epp</dc:creator>
  <cp:lastModifiedBy>Louis KRUMME</cp:lastModifiedBy>
  <cp:revision>29</cp:revision>
  <cp:lastPrinted>2024-10-30T11:51:00Z</cp:lastPrinted>
  <dcterms:created xsi:type="dcterms:W3CDTF">2024-10-30T10:10:00Z</dcterms:created>
  <dcterms:modified xsi:type="dcterms:W3CDTF">2024-10-30T12:05:00Z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