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C4DA9" w14:textId="7D68897E" w:rsidR="00B86BA7" w:rsidRDefault="00F43C3F" w:rsidP="00F43C3F">
      <w:pPr>
        <w:pStyle w:val="berschrift1"/>
        <w:rPr>
          <w:color w:val="76923C" w:themeColor="accent3" w:themeShade="BF"/>
        </w:rPr>
      </w:pPr>
      <w:r>
        <w:rPr>
          <w:color w:val="76923C" w:themeColor="accent3" w:themeShade="BF"/>
        </w:rPr>
        <w:t>Bauteilliste</w:t>
      </w:r>
    </w:p>
    <w:p w14:paraId="0DF244B9" w14:textId="77777777" w:rsidR="00F43C3F" w:rsidRDefault="00F43C3F" w:rsidP="00F43C3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4"/>
        <w:gridCol w:w="2094"/>
        <w:gridCol w:w="5016"/>
      </w:tblGrid>
      <w:tr w:rsidR="00FA5F43" w14:paraId="1E020BEE" w14:textId="6CE5FB04" w:rsidTr="00FA5F43">
        <w:tc>
          <w:tcPr>
            <w:tcW w:w="1829" w:type="dxa"/>
          </w:tcPr>
          <w:p w14:paraId="141C846E" w14:textId="3BC45DA6" w:rsidR="00FA5F43" w:rsidRPr="00F43C3F" w:rsidRDefault="00FA5F43" w:rsidP="00AB362D">
            <w:pPr>
              <w:jc w:val="center"/>
              <w:rPr>
                <w:b/>
                <w:bCs/>
              </w:rPr>
            </w:pPr>
            <w:r w:rsidRPr="00F43C3F">
              <w:rPr>
                <w:b/>
                <w:bCs/>
              </w:rPr>
              <w:t>Bauteil</w:t>
            </w:r>
          </w:p>
        </w:tc>
        <w:tc>
          <w:tcPr>
            <w:tcW w:w="2499" w:type="dxa"/>
          </w:tcPr>
          <w:p w14:paraId="18874442" w14:textId="43D583D2" w:rsidR="00FA5F43" w:rsidRPr="00F43C3F" w:rsidRDefault="00FA5F43" w:rsidP="00F43C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Anzahl</w:t>
            </w:r>
          </w:p>
        </w:tc>
        <w:tc>
          <w:tcPr>
            <w:tcW w:w="5016" w:type="dxa"/>
          </w:tcPr>
          <w:p w14:paraId="25112696" w14:textId="7EE0FE43" w:rsidR="00FA5F43" w:rsidRPr="00F43C3F" w:rsidRDefault="00FA5F43" w:rsidP="00F43C3F">
            <w:pPr>
              <w:jc w:val="center"/>
              <w:rPr>
                <w:b/>
                <w:bCs/>
              </w:rPr>
            </w:pPr>
            <w:r w:rsidRPr="00F43C3F">
              <w:rPr>
                <w:b/>
                <w:bCs/>
              </w:rPr>
              <w:t>Beschreibung</w:t>
            </w:r>
          </w:p>
        </w:tc>
      </w:tr>
      <w:tr w:rsidR="00FA5F43" w14:paraId="04F7A2A3" w14:textId="306A6D60" w:rsidTr="00AB362D">
        <w:tc>
          <w:tcPr>
            <w:tcW w:w="1829" w:type="dxa"/>
            <w:vAlign w:val="center"/>
          </w:tcPr>
          <w:p w14:paraId="4F906F38" w14:textId="6CEF0FEE" w:rsidR="00FA5F43" w:rsidRDefault="00FA5F43" w:rsidP="00AB362D">
            <w:pPr>
              <w:jc w:val="center"/>
            </w:pPr>
            <w:r>
              <w:t>Platine</w:t>
            </w:r>
          </w:p>
        </w:tc>
        <w:tc>
          <w:tcPr>
            <w:tcW w:w="2499" w:type="dxa"/>
            <w:vAlign w:val="center"/>
          </w:tcPr>
          <w:p w14:paraId="282572D0" w14:textId="0C47DD6E" w:rsidR="00FA5F43" w:rsidRDefault="00FA5F43" w:rsidP="00AB362D">
            <w:pPr>
              <w:jc w:val="center"/>
            </w:pPr>
            <w:r>
              <w:t>1</w:t>
            </w:r>
          </w:p>
        </w:tc>
        <w:tc>
          <w:tcPr>
            <w:tcW w:w="5016" w:type="dxa"/>
          </w:tcPr>
          <w:p w14:paraId="7307954D" w14:textId="18524B74" w:rsidR="00FA5F43" w:rsidRDefault="00FA5F43" w:rsidP="00F43C3F">
            <w:r>
              <w:t>Der Bauteilträger auf der die Bauteile aufgelötet werden. Er hat die Bezeichnung „Vier_Gewinnt V2.1“</w:t>
            </w:r>
          </w:p>
        </w:tc>
      </w:tr>
      <w:tr w:rsidR="00FA5F43" w14:paraId="15206E42" w14:textId="56DE6403" w:rsidTr="00AB362D">
        <w:tc>
          <w:tcPr>
            <w:tcW w:w="1829" w:type="dxa"/>
            <w:vAlign w:val="center"/>
          </w:tcPr>
          <w:p w14:paraId="2B26FDD7" w14:textId="23A4826E" w:rsidR="00FA5F43" w:rsidRDefault="00FA5F43" w:rsidP="00AB362D">
            <w:pPr>
              <w:jc w:val="center"/>
            </w:pPr>
            <w:r>
              <w:t>ESP32</w:t>
            </w:r>
          </w:p>
        </w:tc>
        <w:tc>
          <w:tcPr>
            <w:tcW w:w="2499" w:type="dxa"/>
            <w:vAlign w:val="center"/>
          </w:tcPr>
          <w:p w14:paraId="3B5754DE" w14:textId="3C06731E" w:rsidR="00FA5F43" w:rsidRDefault="00FA5F43" w:rsidP="00AB362D">
            <w:pPr>
              <w:jc w:val="center"/>
            </w:pPr>
            <w:r>
              <w:t>1</w:t>
            </w:r>
          </w:p>
        </w:tc>
        <w:tc>
          <w:tcPr>
            <w:tcW w:w="5016" w:type="dxa"/>
          </w:tcPr>
          <w:p w14:paraId="11E4E48B" w14:textId="3FB26EF4" w:rsidR="00FA5F43" w:rsidRDefault="00FA5F43" w:rsidP="00F43C3F">
            <w:r>
              <w:t>Der Mikrocontroller auf dem das Programm laufen wird. Er sollte ungefähr so aussehen:</w:t>
            </w:r>
            <w:r>
              <w:rPr>
                <w:noProof/>
              </w:rPr>
              <w:drawing>
                <wp:inline distT="0" distB="0" distL="0" distR="0" wp14:anchorId="28F73647" wp14:editId="1ADD5009">
                  <wp:extent cx="3048000" cy="2590800"/>
                  <wp:effectExtent l="0" t="0" r="0" b="0"/>
                  <wp:docPr id="12268554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F43" w14:paraId="26A100F1" w14:textId="5E58BF6C" w:rsidTr="00AB362D">
        <w:tc>
          <w:tcPr>
            <w:tcW w:w="1829" w:type="dxa"/>
            <w:vAlign w:val="center"/>
          </w:tcPr>
          <w:p w14:paraId="18329193" w14:textId="4479C247" w:rsidR="00FA5F43" w:rsidRDefault="00FA5F43" w:rsidP="00AB362D">
            <w:pPr>
              <w:jc w:val="center"/>
            </w:pPr>
            <w:r>
              <w:t>9 V Batterie</w:t>
            </w:r>
          </w:p>
        </w:tc>
        <w:tc>
          <w:tcPr>
            <w:tcW w:w="2499" w:type="dxa"/>
            <w:vAlign w:val="center"/>
          </w:tcPr>
          <w:p w14:paraId="0DCCFF66" w14:textId="5E7B1B8A" w:rsidR="00FA5F43" w:rsidRDefault="00FA5F43" w:rsidP="00AB362D">
            <w:pPr>
              <w:jc w:val="center"/>
            </w:pPr>
            <w:r>
              <w:t>1</w:t>
            </w:r>
          </w:p>
        </w:tc>
        <w:tc>
          <w:tcPr>
            <w:tcW w:w="5016" w:type="dxa"/>
          </w:tcPr>
          <w:p w14:paraId="670785B3" w14:textId="205F9467" w:rsidR="00FA5F43" w:rsidRDefault="00FA5F43" w:rsidP="00F43C3F">
            <w:r>
              <w:t>Die Spannungsversorgung für die Platine.</w:t>
            </w:r>
          </w:p>
        </w:tc>
      </w:tr>
      <w:tr w:rsidR="00FA5F43" w14:paraId="0ADA7941" w14:textId="455C6A1C" w:rsidTr="00AB362D">
        <w:tc>
          <w:tcPr>
            <w:tcW w:w="1829" w:type="dxa"/>
            <w:vAlign w:val="center"/>
          </w:tcPr>
          <w:p w14:paraId="09ADDA06" w14:textId="5825205C" w:rsidR="00FA5F43" w:rsidRDefault="00FA5F43" w:rsidP="00AB362D">
            <w:pPr>
              <w:jc w:val="center"/>
            </w:pPr>
            <w:r>
              <w:t>10 k</w:t>
            </w:r>
            <w:r>
              <w:rPr>
                <w:rFonts w:cstheme="minorHAnsi"/>
              </w:rPr>
              <w:t>Ω Widerstände</w:t>
            </w:r>
          </w:p>
        </w:tc>
        <w:tc>
          <w:tcPr>
            <w:tcW w:w="2499" w:type="dxa"/>
            <w:vAlign w:val="center"/>
          </w:tcPr>
          <w:p w14:paraId="0BF929ED" w14:textId="33DC6E93" w:rsidR="00FA5F43" w:rsidRDefault="00FA5F43" w:rsidP="00AB362D">
            <w:pPr>
              <w:jc w:val="center"/>
            </w:pPr>
            <w:r>
              <w:t>4</w:t>
            </w:r>
          </w:p>
        </w:tc>
        <w:tc>
          <w:tcPr>
            <w:tcW w:w="5016" w:type="dxa"/>
          </w:tcPr>
          <w:p w14:paraId="6D91BBB1" w14:textId="0C6EA694" w:rsidR="00FA5F43" w:rsidRDefault="00FA5F43" w:rsidP="00F43C3F">
            <w:r>
              <w:t>Die Farbringe auf dem Widerstand sind in folgender Reihenfolge angeordnet:</w:t>
            </w:r>
            <w:r>
              <w:br/>
              <w:t>Braun-Schwarz-Schwarz-Rot-Braun</w:t>
            </w:r>
          </w:p>
        </w:tc>
      </w:tr>
      <w:tr w:rsidR="00FA5F43" w14:paraId="30BF6326" w14:textId="230247BE" w:rsidTr="00AB362D">
        <w:tc>
          <w:tcPr>
            <w:tcW w:w="1829" w:type="dxa"/>
            <w:vAlign w:val="center"/>
          </w:tcPr>
          <w:p w14:paraId="7A6A6124" w14:textId="38B173E8" w:rsidR="00FA5F43" w:rsidRDefault="00FA5F43" w:rsidP="00AB362D">
            <w:pPr>
              <w:jc w:val="center"/>
            </w:pPr>
            <w:r>
              <w:t>Buchsenleiste</w:t>
            </w:r>
          </w:p>
        </w:tc>
        <w:tc>
          <w:tcPr>
            <w:tcW w:w="2499" w:type="dxa"/>
            <w:vAlign w:val="center"/>
          </w:tcPr>
          <w:p w14:paraId="14160C52" w14:textId="2A8AD765" w:rsidR="00FA5F43" w:rsidRDefault="00FA5F43" w:rsidP="00AB362D">
            <w:pPr>
              <w:jc w:val="center"/>
            </w:pPr>
            <w:r>
              <w:t>2</w:t>
            </w:r>
          </w:p>
        </w:tc>
        <w:tc>
          <w:tcPr>
            <w:tcW w:w="5016" w:type="dxa"/>
          </w:tcPr>
          <w:p w14:paraId="5E1D9A90" w14:textId="6518E023" w:rsidR="00FA5F43" w:rsidRDefault="00FA5F43" w:rsidP="00F43C3F">
            <w:r>
              <w:t>Buchsenleiste</w:t>
            </w:r>
            <w:r w:rsidR="00222101">
              <w:t xml:space="preserve"> mit</w:t>
            </w:r>
            <w:r>
              <w:t xml:space="preserve"> 15-Pin</w:t>
            </w:r>
            <w:r w:rsidR="00222101">
              <w:t>s</w:t>
            </w:r>
            <w:r>
              <w:t>. Dort wird der ESP32 später eingesetzt.</w:t>
            </w:r>
          </w:p>
        </w:tc>
      </w:tr>
      <w:tr w:rsidR="00FA5F43" w14:paraId="651A1C78" w14:textId="3165E4EC" w:rsidTr="00AB362D">
        <w:tc>
          <w:tcPr>
            <w:tcW w:w="1829" w:type="dxa"/>
            <w:vAlign w:val="center"/>
          </w:tcPr>
          <w:p w14:paraId="394B84AB" w14:textId="300737CB" w:rsidR="00FA5F43" w:rsidRDefault="00FA5F43" w:rsidP="00AB362D">
            <w:pPr>
              <w:jc w:val="center"/>
            </w:pPr>
            <w:r>
              <w:t>Batterieclip</w:t>
            </w:r>
          </w:p>
        </w:tc>
        <w:tc>
          <w:tcPr>
            <w:tcW w:w="2499" w:type="dxa"/>
            <w:vAlign w:val="center"/>
          </w:tcPr>
          <w:p w14:paraId="28EFD6DC" w14:textId="1FF4344D" w:rsidR="00FA5F43" w:rsidRDefault="00FA5F43" w:rsidP="00AB362D">
            <w:pPr>
              <w:jc w:val="center"/>
            </w:pPr>
            <w:r>
              <w:t>1</w:t>
            </w:r>
          </w:p>
        </w:tc>
        <w:tc>
          <w:tcPr>
            <w:tcW w:w="5016" w:type="dxa"/>
          </w:tcPr>
          <w:p w14:paraId="212D6220" w14:textId="645BBA90" w:rsidR="00FA5F43" w:rsidRDefault="00222101" w:rsidP="00222101">
            <w:r>
              <w:t>Beispielsweise:</w:t>
            </w:r>
            <w:r>
              <w:rPr>
                <w:noProof/>
              </w:rPr>
              <w:drawing>
                <wp:inline distT="0" distB="0" distL="0" distR="0" wp14:anchorId="34B79577" wp14:editId="50A4289C">
                  <wp:extent cx="2184400" cy="2184400"/>
                  <wp:effectExtent l="0" t="0" r="6350" b="6350"/>
                  <wp:docPr id="19709312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0" cy="218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F43" w14:paraId="3024223C" w14:textId="636E83E6" w:rsidTr="00AB362D">
        <w:tc>
          <w:tcPr>
            <w:tcW w:w="1829" w:type="dxa"/>
            <w:vAlign w:val="center"/>
          </w:tcPr>
          <w:p w14:paraId="35C3264C" w14:textId="75E4EBA4" w:rsidR="00FA5F43" w:rsidRDefault="00FA5F43" w:rsidP="00AB362D">
            <w:pPr>
              <w:jc w:val="center"/>
            </w:pPr>
            <w:r>
              <w:lastRenderedPageBreak/>
              <w:t>Duo-LED</w:t>
            </w:r>
          </w:p>
        </w:tc>
        <w:tc>
          <w:tcPr>
            <w:tcW w:w="2499" w:type="dxa"/>
            <w:vAlign w:val="center"/>
          </w:tcPr>
          <w:p w14:paraId="24985ABE" w14:textId="6EDC82A5" w:rsidR="00FA5F43" w:rsidRDefault="00FA5F43" w:rsidP="00AB362D">
            <w:pPr>
              <w:jc w:val="center"/>
            </w:pPr>
            <w:r>
              <w:t>30</w:t>
            </w:r>
          </w:p>
        </w:tc>
        <w:tc>
          <w:tcPr>
            <w:tcW w:w="5016" w:type="dxa"/>
          </w:tcPr>
          <w:p w14:paraId="1AA1115F" w14:textId="22D09737" w:rsidR="00FA5F43" w:rsidRDefault="00FA5F43" w:rsidP="00F43C3F">
            <w:r>
              <w:rPr>
                <w:noProof/>
              </w:rPr>
              <w:t>LEDs mit 3 Beinchen.</w:t>
            </w:r>
          </w:p>
        </w:tc>
      </w:tr>
      <w:tr w:rsidR="00FA5F43" w14:paraId="04CCDEF1" w14:textId="77777777" w:rsidTr="00AB362D">
        <w:tc>
          <w:tcPr>
            <w:tcW w:w="1829" w:type="dxa"/>
            <w:vAlign w:val="center"/>
          </w:tcPr>
          <w:p w14:paraId="1ECB7BF3" w14:textId="69DDFDE3" w:rsidR="00FA5F43" w:rsidRDefault="00FA5F43" w:rsidP="00AB362D">
            <w:pPr>
              <w:jc w:val="center"/>
            </w:pPr>
            <w:r>
              <w:t>Taster</w:t>
            </w:r>
          </w:p>
        </w:tc>
        <w:tc>
          <w:tcPr>
            <w:tcW w:w="2499" w:type="dxa"/>
            <w:vAlign w:val="center"/>
          </w:tcPr>
          <w:p w14:paraId="7F5ECD20" w14:textId="0461DE16" w:rsidR="00FA5F43" w:rsidRDefault="00FA5F43" w:rsidP="00AB362D">
            <w:pPr>
              <w:jc w:val="center"/>
            </w:pPr>
            <w:r>
              <w:t>4</w:t>
            </w:r>
          </w:p>
        </w:tc>
        <w:tc>
          <w:tcPr>
            <w:tcW w:w="5016" w:type="dxa"/>
          </w:tcPr>
          <w:p w14:paraId="72F03923" w14:textId="45439461" w:rsidR="00FA5F43" w:rsidRDefault="00FA5F43" w:rsidP="00F43C3F">
            <w:r>
              <w:t>Kleine Taster mit 4 Beinchen.</w:t>
            </w:r>
          </w:p>
        </w:tc>
      </w:tr>
      <w:tr w:rsidR="00FA5F43" w14:paraId="7875525E" w14:textId="77777777" w:rsidTr="00AB362D">
        <w:tc>
          <w:tcPr>
            <w:tcW w:w="1829" w:type="dxa"/>
            <w:vAlign w:val="center"/>
          </w:tcPr>
          <w:p w14:paraId="400BBF70" w14:textId="49937807" w:rsidR="00FA5F43" w:rsidRDefault="00FA5F43" w:rsidP="00AB362D">
            <w:pPr>
              <w:jc w:val="center"/>
            </w:pPr>
            <w:r>
              <w:t>Schiebeschalter</w:t>
            </w:r>
          </w:p>
        </w:tc>
        <w:tc>
          <w:tcPr>
            <w:tcW w:w="2499" w:type="dxa"/>
            <w:vAlign w:val="center"/>
          </w:tcPr>
          <w:p w14:paraId="1DBC0322" w14:textId="3970710C" w:rsidR="00FA5F43" w:rsidRDefault="00FA5F43" w:rsidP="00AB362D">
            <w:pPr>
              <w:jc w:val="center"/>
            </w:pPr>
            <w:r>
              <w:t>1</w:t>
            </w:r>
          </w:p>
        </w:tc>
        <w:tc>
          <w:tcPr>
            <w:tcW w:w="5016" w:type="dxa"/>
          </w:tcPr>
          <w:p w14:paraId="50D0E1DA" w14:textId="0B266B07" w:rsidR="00FA5F43" w:rsidRDefault="00FA5F43" w:rsidP="00F43C3F">
            <w:r>
              <w:t>Einen angewinkelten Schiebeschalter.</w:t>
            </w:r>
          </w:p>
        </w:tc>
      </w:tr>
      <w:tr w:rsidR="00FA5F43" w14:paraId="04452BED" w14:textId="77777777" w:rsidTr="00AB362D">
        <w:tc>
          <w:tcPr>
            <w:tcW w:w="1829" w:type="dxa"/>
            <w:vAlign w:val="center"/>
          </w:tcPr>
          <w:p w14:paraId="776C4CCB" w14:textId="601CC17D" w:rsidR="00FA5F43" w:rsidRDefault="00FA5F43" w:rsidP="00AB362D">
            <w:pPr>
              <w:jc w:val="center"/>
            </w:pPr>
            <w:r>
              <w:t>Spannungsregler</w:t>
            </w:r>
          </w:p>
        </w:tc>
        <w:tc>
          <w:tcPr>
            <w:tcW w:w="2499" w:type="dxa"/>
            <w:vAlign w:val="center"/>
          </w:tcPr>
          <w:p w14:paraId="10CAF1D9" w14:textId="4A37CE6C" w:rsidR="00FA5F43" w:rsidRDefault="00FA5F43" w:rsidP="00AB362D">
            <w:pPr>
              <w:jc w:val="center"/>
            </w:pPr>
            <w:r>
              <w:t>1</w:t>
            </w:r>
          </w:p>
        </w:tc>
        <w:tc>
          <w:tcPr>
            <w:tcW w:w="5016" w:type="dxa"/>
          </w:tcPr>
          <w:p w14:paraId="54ACCD19" w14:textId="424EDFA2" w:rsidR="00FA5F43" w:rsidRDefault="00FA5F43" w:rsidP="00F43C3F">
            <w:r>
              <w:t>Einen Spannungsregler mit der Bezeichnung L7805.</w:t>
            </w:r>
          </w:p>
        </w:tc>
      </w:tr>
      <w:tr w:rsidR="00FA5F43" w14:paraId="70BCF379" w14:textId="77777777" w:rsidTr="00AB362D">
        <w:tc>
          <w:tcPr>
            <w:tcW w:w="1829" w:type="dxa"/>
            <w:vAlign w:val="center"/>
          </w:tcPr>
          <w:p w14:paraId="5B8A08EA" w14:textId="07597CCC" w:rsidR="00FA5F43" w:rsidRDefault="00FA5F43" w:rsidP="00AB362D">
            <w:pPr>
              <w:jc w:val="center"/>
            </w:pPr>
            <w:r>
              <w:t>Keramikkondensator</w:t>
            </w:r>
          </w:p>
        </w:tc>
        <w:tc>
          <w:tcPr>
            <w:tcW w:w="2499" w:type="dxa"/>
            <w:vAlign w:val="center"/>
          </w:tcPr>
          <w:p w14:paraId="5984D77E" w14:textId="0F154B4B" w:rsidR="00FA5F43" w:rsidRDefault="00FA5F43" w:rsidP="00AB362D">
            <w:pPr>
              <w:jc w:val="center"/>
            </w:pPr>
            <w:r>
              <w:t>1</w:t>
            </w:r>
          </w:p>
        </w:tc>
        <w:tc>
          <w:tcPr>
            <w:tcW w:w="5016" w:type="dxa"/>
          </w:tcPr>
          <w:p w14:paraId="584BD87C" w14:textId="09E927AF" w:rsidR="00FA5F43" w:rsidRDefault="007E3E24" w:rsidP="00F43C3F">
            <w:r>
              <w:t>Ein Kondensator mit gleich</w:t>
            </w:r>
            <w:r w:rsidR="00225A19">
              <w:t xml:space="preserve"> </w:t>
            </w:r>
            <w:r>
              <w:t>langen Beinchen und der Bezeichnung 334.</w:t>
            </w:r>
          </w:p>
        </w:tc>
      </w:tr>
      <w:tr w:rsidR="00FA5F43" w14:paraId="3A0F0A46" w14:textId="77777777" w:rsidTr="00AB362D">
        <w:tc>
          <w:tcPr>
            <w:tcW w:w="1829" w:type="dxa"/>
            <w:vAlign w:val="center"/>
          </w:tcPr>
          <w:p w14:paraId="68383D7C" w14:textId="1E3287BD" w:rsidR="00FA5F43" w:rsidRDefault="007E3E24" w:rsidP="00AB362D">
            <w:pPr>
              <w:jc w:val="center"/>
            </w:pPr>
            <w:r>
              <w:t>Keramikkondensator</w:t>
            </w:r>
          </w:p>
        </w:tc>
        <w:tc>
          <w:tcPr>
            <w:tcW w:w="2499" w:type="dxa"/>
            <w:vAlign w:val="center"/>
          </w:tcPr>
          <w:p w14:paraId="509BAD04" w14:textId="138E0DD8" w:rsidR="00FA5F43" w:rsidRDefault="007E3E24" w:rsidP="00AB362D">
            <w:pPr>
              <w:jc w:val="center"/>
            </w:pPr>
            <w:r>
              <w:t>1</w:t>
            </w:r>
          </w:p>
        </w:tc>
        <w:tc>
          <w:tcPr>
            <w:tcW w:w="5016" w:type="dxa"/>
          </w:tcPr>
          <w:p w14:paraId="7F494CAA" w14:textId="3B10ADD2" w:rsidR="00FA5F43" w:rsidRDefault="007E3E24" w:rsidP="00F43C3F">
            <w:r>
              <w:t>Ein Kondensator mit gleich</w:t>
            </w:r>
            <w:r w:rsidR="00225A19">
              <w:t xml:space="preserve"> </w:t>
            </w:r>
            <w:r>
              <w:t>langen Beinchen und der Bezeichnung 104.</w:t>
            </w:r>
          </w:p>
        </w:tc>
      </w:tr>
    </w:tbl>
    <w:p w14:paraId="0646745C" w14:textId="77777777" w:rsidR="00F43C3F" w:rsidRPr="00F43C3F" w:rsidRDefault="00F43C3F" w:rsidP="00F43C3F"/>
    <w:sectPr w:rsidR="00F43C3F" w:rsidRPr="00F43C3F" w:rsidSect="000D7B0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2269" w:right="1418" w:bottom="1134" w:left="1134" w:header="567" w:footer="4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F22E6" w14:textId="77777777" w:rsidR="000D7B0D" w:rsidRDefault="000D7B0D" w:rsidP="00805EF6">
      <w:r>
        <w:separator/>
      </w:r>
    </w:p>
  </w:endnote>
  <w:endnote w:type="continuationSeparator" w:id="0">
    <w:p w14:paraId="67EF318D" w14:textId="77777777" w:rsidR="000D7B0D" w:rsidRDefault="000D7B0D" w:rsidP="00805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FD0E4" w14:textId="77777777" w:rsidR="007C4BC2" w:rsidRDefault="007C4C16" w:rsidP="002960B5">
    <w:pPr>
      <w:pStyle w:val="Fuzeile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D713EF1" wp14:editId="4C885BBF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8272469fa321766f1b6b6471" descr="{&quot;HashCode&quot;:4420470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9AE1B7B" w14:textId="77777777" w:rsidR="007C4C16" w:rsidRPr="007C4C16" w:rsidRDefault="007C4C16" w:rsidP="007C4C1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C4C1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713EF1" id="_x0000_t202" coordsize="21600,21600" o:spt="202" path="m,l,21600r21600,l21600,xe">
              <v:stroke joinstyle="miter"/>
              <v:path gradientshapeok="t" o:connecttype="rect"/>
            </v:shapetype>
            <v:shape id="MSIPCM8272469fa321766f1b6b6471" o:spid="_x0000_s1026" type="#_x0000_t202" alt="{&quot;HashCode&quot;:4420470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49AE1B7B" w14:textId="77777777" w:rsidR="007C4C16" w:rsidRPr="007C4C16" w:rsidRDefault="007C4C16" w:rsidP="007C4C16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C4C16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64DA29C" w14:textId="2B0DF831" w:rsidR="00805EF6" w:rsidRPr="00925DA5" w:rsidRDefault="00563BBC" w:rsidP="002960B5">
    <w:pPr>
      <w:pStyle w:val="Fuzeile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TIME \@ "dd.MM.yyyy" </w:instrText>
    </w:r>
    <w:r>
      <w:rPr>
        <w:rFonts w:ascii="Arial" w:hAnsi="Arial" w:cs="Arial"/>
        <w:sz w:val="20"/>
        <w:szCs w:val="20"/>
      </w:rPr>
      <w:fldChar w:fldCharType="separate"/>
    </w:r>
    <w:r w:rsidR="00225A19">
      <w:rPr>
        <w:rFonts w:ascii="Arial" w:hAnsi="Arial" w:cs="Arial"/>
        <w:noProof/>
        <w:sz w:val="20"/>
        <w:szCs w:val="20"/>
      </w:rPr>
      <w:t>14.02.2024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D515A" w14:textId="77777777" w:rsidR="000D7B0D" w:rsidRDefault="000D7B0D" w:rsidP="00805EF6">
      <w:r>
        <w:separator/>
      </w:r>
    </w:p>
  </w:footnote>
  <w:footnote w:type="continuationSeparator" w:id="0">
    <w:p w14:paraId="6BE66009" w14:textId="77777777" w:rsidR="000D7B0D" w:rsidRDefault="000D7B0D" w:rsidP="00805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9F839" w14:textId="77777777" w:rsidR="002C0F32" w:rsidRDefault="00000000">
    <w:pPr>
      <w:pStyle w:val="Kopfzeile"/>
    </w:pPr>
    <w:r>
      <w:rPr>
        <w:noProof/>
      </w:rPr>
      <w:pict w14:anchorId="0D54C1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35525" o:spid="_x0000_s1029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Briefbogen_neuesCD_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C3F03" w14:textId="77777777" w:rsidR="001C263B" w:rsidRPr="001C263B" w:rsidRDefault="007C4C16" w:rsidP="00A71C8C">
    <w:pPr>
      <w:pStyle w:val="Kopfzeile"/>
      <w:spacing w:line="360" w:lineRule="auto"/>
      <w:ind w:left="-142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60288" behindDoc="1" locked="0" layoutInCell="1" allowOverlap="1" wp14:anchorId="079D6040" wp14:editId="3B82367D">
          <wp:simplePos x="0" y="0"/>
          <wp:positionH relativeFrom="column">
            <wp:posOffset>-720090</wp:posOffset>
          </wp:positionH>
          <wp:positionV relativeFrom="paragraph">
            <wp:posOffset>-360045</wp:posOffset>
          </wp:positionV>
          <wp:extent cx="7556500" cy="10688481"/>
          <wp:effectExtent l="0" t="0" r="635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346" cy="10692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3A4463" w14:textId="77777777" w:rsidR="00805EF6" w:rsidRPr="007C4C16" w:rsidRDefault="007C4C16" w:rsidP="00715B46">
    <w:pPr>
      <w:pStyle w:val="Kopfzeile"/>
      <w:tabs>
        <w:tab w:val="clear" w:pos="4536"/>
        <w:tab w:val="center" w:pos="5103"/>
        <w:tab w:val="left" w:pos="5670"/>
      </w:tabs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0EE18" w14:textId="77777777" w:rsidR="002C0F32" w:rsidRDefault="00000000">
    <w:pPr>
      <w:pStyle w:val="Kopfzeile"/>
    </w:pPr>
    <w:r>
      <w:rPr>
        <w:noProof/>
      </w:rPr>
      <w:pict w14:anchorId="263491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35524" o:spid="_x0000_s1028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Briefbogen_neuesCD_A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BB"/>
    <w:rsid w:val="000036FA"/>
    <w:rsid w:val="00005052"/>
    <w:rsid w:val="00011586"/>
    <w:rsid w:val="00012D28"/>
    <w:rsid w:val="00013DA4"/>
    <w:rsid w:val="00015913"/>
    <w:rsid w:val="00016C06"/>
    <w:rsid w:val="000257EC"/>
    <w:rsid w:val="00025DE8"/>
    <w:rsid w:val="00031C4B"/>
    <w:rsid w:val="000346AD"/>
    <w:rsid w:val="0004184E"/>
    <w:rsid w:val="0004253E"/>
    <w:rsid w:val="00051E28"/>
    <w:rsid w:val="00052A1B"/>
    <w:rsid w:val="00052E46"/>
    <w:rsid w:val="00055057"/>
    <w:rsid w:val="00057E15"/>
    <w:rsid w:val="00060645"/>
    <w:rsid w:val="000608E6"/>
    <w:rsid w:val="00063664"/>
    <w:rsid w:val="00075622"/>
    <w:rsid w:val="00086114"/>
    <w:rsid w:val="00086A84"/>
    <w:rsid w:val="00091B1E"/>
    <w:rsid w:val="00095681"/>
    <w:rsid w:val="000A071C"/>
    <w:rsid w:val="000A1F26"/>
    <w:rsid w:val="000A54DF"/>
    <w:rsid w:val="000A5F70"/>
    <w:rsid w:val="000B117B"/>
    <w:rsid w:val="000B43AC"/>
    <w:rsid w:val="000B453F"/>
    <w:rsid w:val="000B5634"/>
    <w:rsid w:val="000C2962"/>
    <w:rsid w:val="000C4B84"/>
    <w:rsid w:val="000C4DAB"/>
    <w:rsid w:val="000C711D"/>
    <w:rsid w:val="000D16A5"/>
    <w:rsid w:val="000D1E74"/>
    <w:rsid w:val="000D2D07"/>
    <w:rsid w:val="000D52E8"/>
    <w:rsid w:val="000D6735"/>
    <w:rsid w:val="000D710E"/>
    <w:rsid w:val="000D7B0D"/>
    <w:rsid w:val="000E1628"/>
    <w:rsid w:val="000E354B"/>
    <w:rsid w:val="000F0000"/>
    <w:rsid w:val="000F11BB"/>
    <w:rsid w:val="00100B4F"/>
    <w:rsid w:val="00103CC4"/>
    <w:rsid w:val="00104D51"/>
    <w:rsid w:val="00107B00"/>
    <w:rsid w:val="001108E3"/>
    <w:rsid w:val="001111D7"/>
    <w:rsid w:val="00115E6D"/>
    <w:rsid w:val="001226E7"/>
    <w:rsid w:val="00122F68"/>
    <w:rsid w:val="00125476"/>
    <w:rsid w:val="00126CAB"/>
    <w:rsid w:val="0013466E"/>
    <w:rsid w:val="001365A5"/>
    <w:rsid w:val="0014024A"/>
    <w:rsid w:val="00142DDF"/>
    <w:rsid w:val="0015054E"/>
    <w:rsid w:val="00153634"/>
    <w:rsid w:val="001621CD"/>
    <w:rsid w:val="00162CCE"/>
    <w:rsid w:val="0016426D"/>
    <w:rsid w:val="00170183"/>
    <w:rsid w:val="0017263C"/>
    <w:rsid w:val="00176631"/>
    <w:rsid w:val="0018199B"/>
    <w:rsid w:val="00182A8B"/>
    <w:rsid w:val="00182B1B"/>
    <w:rsid w:val="001843B6"/>
    <w:rsid w:val="0018537A"/>
    <w:rsid w:val="00186C3A"/>
    <w:rsid w:val="001903BF"/>
    <w:rsid w:val="00192CA1"/>
    <w:rsid w:val="00196DA4"/>
    <w:rsid w:val="001A23AB"/>
    <w:rsid w:val="001A306C"/>
    <w:rsid w:val="001A4610"/>
    <w:rsid w:val="001A4C94"/>
    <w:rsid w:val="001A5662"/>
    <w:rsid w:val="001A5A60"/>
    <w:rsid w:val="001A7B93"/>
    <w:rsid w:val="001B239A"/>
    <w:rsid w:val="001B56A7"/>
    <w:rsid w:val="001C15D1"/>
    <w:rsid w:val="001C263B"/>
    <w:rsid w:val="001C759F"/>
    <w:rsid w:val="001D14BB"/>
    <w:rsid w:val="001D1E32"/>
    <w:rsid w:val="001D2DCC"/>
    <w:rsid w:val="001D591B"/>
    <w:rsid w:val="001D6F27"/>
    <w:rsid w:val="001E3CD6"/>
    <w:rsid w:val="001E6C78"/>
    <w:rsid w:val="001E7D86"/>
    <w:rsid w:val="001F1F89"/>
    <w:rsid w:val="001F49D4"/>
    <w:rsid w:val="001F7EDE"/>
    <w:rsid w:val="00200436"/>
    <w:rsid w:val="00201C79"/>
    <w:rsid w:val="00204044"/>
    <w:rsid w:val="0020437A"/>
    <w:rsid w:val="002055DC"/>
    <w:rsid w:val="002068A1"/>
    <w:rsid w:val="00206F51"/>
    <w:rsid w:val="00210F5D"/>
    <w:rsid w:val="0021309C"/>
    <w:rsid w:val="00216B97"/>
    <w:rsid w:val="002170E7"/>
    <w:rsid w:val="002209BF"/>
    <w:rsid w:val="00222101"/>
    <w:rsid w:val="00223A9C"/>
    <w:rsid w:val="00223C4C"/>
    <w:rsid w:val="00225A19"/>
    <w:rsid w:val="00225A3D"/>
    <w:rsid w:val="00227690"/>
    <w:rsid w:val="00231C9A"/>
    <w:rsid w:val="00241632"/>
    <w:rsid w:val="00242BBE"/>
    <w:rsid w:val="00254267"/>
    <w:rsid w:val="00254D1F"/>
    <w:rsid w:val="00261AF9"/>
    <w:rsid w:val="00266379"/>
    <w:rsid w:val="002665CE"/>
    <w:rsid w:val="00270B54"/>
    <w:rsid w:val="00271E6A"/>
    <w:rsid w:val="002729C3"/>
    <w:rsid w:val="002730EE"/>
    <w:rsid w:val="00274B10"/>
    <w:rsid w:val="002807C7"/>
    <w:rsid w:val="00282FC8"/>
    <w:rsid w:val="002932FE"/>
    <w:rsid w:val="00294AB4"/>
    <w:rsid w:val="002960B5"/>
    <w:rsid w:val="002A1D88"/>
    <w:rsid w:val="002A7088"/>
    <w:rsid w:val="002A7A6D"/>
    <w:rsid w:val="002B797F"/>
    <w:rsid w:val="002C0F32"/>
    <w:rsid w:val="002C20B3"/>
    <w:rsid w:val="002C374F"/>
    <w:rsid w:val="002D50EE"/>
    <w:rsid w:val="002E4521"/>
    <w:rsid w:val="002E5042"/>
    <w:rsid w:val="002E5AF4"/>
    <w:rsid w:val="002E71F1"/>
    <w:rsid w:val="002E7E80"/>
    <w:rsid w:val="002F1E6C"/>
    <w:rsid w:val="002F4046"/>
    <w:rsid w:val="002F63EF"/>
    <w:rsid w:val="00302FB8"/>
    <w:rsid w:val="0030353E"/>
    <w:rsid w:val="0030512D"/>
    <w:rsid w:val="00310FFC"/>
    <w:rsid w:val="003130A2"/>
    <w:rsid w:val="0031312E"/>
    <w:rsid w:val="00313CB4"/>
    <w:rsid w:val="003140E0"/>
    <w:rsid w:val="0031477F"/>
    <w:rsid w:val="00316587"/>
    <w:rsid w:val="00316D5C"/>
    <w:rsid w:val="003223B3"/>
    <w:rsid w:val="0032427A"/>
    <w:rsid w:val="00324EA4"/>
    <w:rsid w:val="00326129"/>
    <w:rsid w:val="00334705"/>
    <w:rsid w:val="00335431"/>
    <w:rsid w:val="0033574A"/>
    <w:rsid w:val="0034098D"/>
    <w:rsid w:val="00341593"/>
    <w:rsid w:val="00341958"/>
    <w:rsid w:val="00342F9F"/>
    <w:rsid w:val="00343C8C"/>
    <w:rsid w:val="0034601A"/>
    <w:rsid w:val="00350ACA"/>
    <w:rsid w:val="00363DA3"/>
    <w:rsid w:val="003739E7"/>
    <w:rsid w:val="003778B7"/>
    <w:rsid w:val="00377CC9"/>
    <w:rsid w:val="003826A1"/>
    <w:rsid w:val="003829C9"/>
    <w:rsid w:val="0038564F"/>
    <w:rsid w:val="00392D63"/>
    <w:rsid w:val="00393462"/>
    <w:rsid w:val="00393D3B"/>
    <w:rsid w:val="0039432F"/>
    <w:rsid w:val="00397D22"/>
    <w:rsid w:val="003A1405"/>
    <w:rsid w:val="003A1D82"/>
    <w:rsid w:val="003A6DCE"/>
    <w:rsid w:val="003B2304"/>
    <w:rsid w:val="003B38F2"/>
    <w:rsid w:val="003B392B"/>
    <w:rsid w:val="003B415E"/>
    <w:rsid w:val="003B46B3"/>
    <w:rsid w:val="003C3770"/>
    <w:rsid w:val="003C37B0"/>
    <w:rsid w:val="003C7A4F"/>
    <w:rsid w:val="003D143B"/>
    <w:rsid w:val="003D36A7"/>
    <w:rsid w:val="003D4CA4"/>
    <w:rsid w:val="003E10A5"/>
    <w:rsid w:val="003E2424"/>
    <w:rsid w:val="003E2444"/>
    <w:rsid w:val="003E2F4F"/>
    <w:rsid w:val="003E4ED3"/>
    <w:rsid w:val="003E7101"/>
    <w:rsid w:val="003F08D8"/>
    <w:rsid w:val="003F2E0A"/>
    <w:rsid w:val="003F4251"/>
    <w:rsid w:val="003F4B1B"/>
    <w:rsid w:val="003F62BA"/>
    <w:rsid w:val="00400978"/>
    <w:rsid w:val="004013C0"/>
    <w:rsid w:val="004054E5"/>
    <w:rsid w:val="00412683"/>
    <w:rsid w:val="00413130"/>
    <w:rsid w:val="00415378"/>
    <w:rsid w:val="00415A0E"/>
    <w:rsid w:val="00416C6E"/>
    <w:rsid w:val="00417578"/>
    <w:rsid w:val="00420646"/>
    <w:rsid w:val="00424076"/>
    <w:rsid w:val="00424A04"/>
    <w:rsid w:val="00425C4B"/>
    <w:rsid w:val="00427188"/>
    <w:rsid w:val="00433DA1"/>
    <w:rsid w:val="00435D0A"/>
    <w:rsid w:val="0044036C"/>
    <w:rsid w:val="00440912"/>
    <w:rsid w:val="00441059"/>
    <w:rsid w:val="00445280"/>
    <w:rsid w:val="004513E5"/>
    <w:rsid w:val="0045225E"/>
    <w:rsid w:val="00456423"/>
    <w:rsid w:val="0046415F"/>
    <w:rsid w:val="00464607"/>
    <w:rsid w:val="00464FEE"/>
    <w:rsid w:val="00465DE5"/>
    <w:rsid w:val="004732CC"/>
    <w:rsid w:val="00476389"/>
    <w:rsid w:val="0047718E"/>
    <w:rsid w:val="00481930"/>
    <w:rsid w:val="004872E6"/>
    <w:rsid w:val="00490208"/>
    <w:rsid w:val="00490BB3"/>
    <w:rsid w:val="0049353A"/>
    <w:rsid w:val="00494E47"/>
    <w:rsid w:val="00497C65"/>
    <w:rsid w:val="004A41CD"/>
    <w:rsid w:val="004A65EC"/>
    <w:rsid w:val="004A76D7"/>
    <w:rsid w:val="004A7B14"/>
    <w:rsid w:val="004B1139"/>
    <w:rsid w:val="004B4BDE"/>
    <w:rsid w:val="004B69B5"/>
    <w:rsid w:val="004C131E"/>
    <w:rsid w:val="004C6780"/>
    <w:rsid w:val="004C7352"/>
    <w:rsid w:val="004C736A"/>
    <w:rsid w:val="004C7618"/>
    <w:rsid w:val="004C7749"/>
    <w:rsid w:val="004D034D"/>
    <w:rsid w:val="004D6E9F"/>
    <w:rsid w:val="004D7BAD"/>
    <w:rsid w:val="004E209A"/>
    <w:rsid w:val="004E29C1"/>
    <w:rsid w:val="004E46A7"/>
    <w:rsid w:val="004E6571"/>
    <w:rsid w:val="004E71A2"/>
    <w:rsid w:val="004F06C5"/>
    <w:rsid w:val="004F1541"/>
    <w:rsid w:val="004F1AC5"/>
    <w:rsid w:val="004F1FA9"/>
    <w:rsid w:val="00501346"/>
    <w:rsid w:val="00503164"/>
    <w:rsid w:val="005033E8"/>
    <w:rsid w:val="005048DD"/>
    <w:rsid w:val="00504D04"/>
    <w:rsid w:val="00504FB3"/>
    <w:rsid w:val="0050504E"/>
    <w:rsid w:val="00512941"/>
    <w:rsid w:val="00515082"/>
    <w:rsid w:val="00520BE8"/>
    <w:rsid w:val="00520EC2"/>
    <w:rsid w:val="0052516F"/>
    <w:rsid w:val="00530C2E"/>
    <w:rsid w:val="005346D7"/>
    <w:rsid w:val="00534C7B"/>
    <w:rsid w:val="00542234"/>
    <w:rsid w:val="0054433B"/>
    <w:rsid w:val="00547638"/>
    <w:rsid w:val="00550DCF"/>
    <w:rsid w:val="005521E7"/>
    <w:rsid w:val="00552511"/>
    <w:rsid w:val="0055520D"/>
    <w:rsid w:val="00563BBC"/>
    <w:rsid w:val="00564AAA"/>
    <w:rsid w:val="00574F9D"/>
    <w:rsid w:val="005750C4"/>
    <w:rsid w:val="00575CE5"/>
    <w:rsid w:val="00575E80"/>
    <w:rsid w:val="00584A62"/>
    <w:rsid w:val="0058534A"/>
    <w:rsid w:val="0059373F"/>
    <w:rsid w:val="00594036"/>
    <w:rsid w:val="00597366"/>
    <w:rsid w:val="005A3BF8"/>
    <w:rsid w:val="005A4444"/>
    <w:rsid w:val="005B106B"/>
    <w:rsid w:val="005B34C1"/>
    <w:rsid w:val="005B6259"/>
    <w:rsid w:val="005C131A"/>
    <w:rsid w:val="005C3418"/>
    <w:rsid w:val="005C7B7E"/>
    <w:rsid w:val="005E54A9"/>
    <w:rsid w:val="005E63BC"/>
    <w:rsid w:val="005F0982"/>
    <w:rsid w:val="005F1275"/>
    <w:rsid w:val="005F1F78"/>
    <w:rsid w:val="005F35B4"/>
    <w:rsid w:val="005F43C0"/>
    <w:rsid w:val="005F7EE0"/>
    <w:rsid w:val="00601CB0"/>
    <w:rsid w:val="00601F99"/>
    <w:rsid w:val="0061272E"/>
    <w:rsid w:val="00612C7D"/>
    <w:rsid w:val="006266D2"/>
    <w:rsid w:val="00630931"/>
    <w:rsid w:val="00631F56"/>
    <w:rsid w:val="006373C1"/>
    <w:rsid w:val="006419C6"/>
    <w:rsid w:val="00642F39"/>
    <w:rsid w:val="00643F12"/>
    <w:rsid w:val="00647577"/>
    <w:rsid w:val="006512E0"/>
    <w:rsid w:val="00651D2A"/>
    <w:rsid w:val="00653C9D"/>
    <w:rsid w:val="006546FE"/>
    <w:rsid w:val="0065792D"/>
    <w:rsid w:val="0066095A"/>
    <w:rsid w:val="00661295"/>
    <w:rsid w:val="00661597"/>
    <w:rsid w:val="00662324"/>
    <w:rsid w:val="00662CBD"/>
    <w:rsid w:val="00664244"/>
    <w:rsid w:val="00664485"/>
    <w:rsid w:val="00666056"/>
    <w:rsid w:val="00667F8C"/>
    <w:rsid w:val="00671DE4"/>
    <w:rsid w:val="00675181"/>
    <w:rsid w:val="00675EC1"/>
    <w:rsid w:val="00676EB6"/>
    <w:rsid w:val="00686856"/>
    <w:rsid w:val="006905DA"/>
    <w:rsid w:val="006943B7"/>
    <w:rsid w:val="00695689"/>
    <w:rsid w:val="006A11B2"/>
    <w:rsid w:val="006A32AA"/>
    <w:rsid w:val="006A7C84"/>
    <w:rsid w:val="006B7EC0"/>
    <w:rsid w:val="006C0FD0"/>
    <w:rsid w:val="006C25CB"/>
    <w:rsid w:val="006C3C1C"/>
    <w:rsid w:val="006C7022"/>
    <w:rsid w:val="006E0CDC"/>
    <w:rsid w:val="006E10EB"/>
    <w:rsid w:val="006E22A8"/>
    <w:rsid w:val="006E54BB"/>
    <w:rsid w:val="006E5AD4"/>
    <w:rsid w:val="006F464E"/>
    <w:rsid w:val="006F6E02"/>
    <w:rsid w:val="007063F3"/>
    <w:rsid w:val="007100BF"/>
    <w:rsid w:val="00710F7B"/>
    <w:rsid w:val="007111EE"/>
    <w:rsid w:val="007117BB"/>
    <w:rsid w:val="0071237F"/>
    <w:rsid w:val="00715013"/>
    <w:rsid w:val="00715B46"/>
    <w:rsid w:val="007318AD"/>
    <w:rsid w:val="0073314C"/>
    <w:rsid w:val="007352A8"/>
    <w:rsid w:val="007354D9"/>
    <w:rsid w:val="007355B9"/>
    <w:rsid w:val="0073598C"/>
    <w:rsid w:val="007409E5"/>
    <w:rsid w:val="00740D9E"/>
    <w:rsid w:val="0074374D"/>
    <w:rsid w:val="00743E5D"/>
    <w:rsid w:val="00744937"/>
    <w:rsid w:val="007453BA"/>
    <w:rsid w:val="00766F4E"/>
    <w:rsid w:val="007730D7"/>
    <w:rsid w:val="0077333D"/>
    <w:rsid w:val="0077495B"/>
    <w:rsid w:val="00775288"/>
    <w:rsid w:val="00787B0D"/>
    <w:rsid w:val="007939E3"/>
    <w:rsid w:val="00796461"/>
    <w:rsid w:val="007A4A55"/>
    <w:rsid w:val="007B02FE"/>
    <w:rsid w:val="007B091D"/>
    <w:rsid w:val="007B19AC"/>
    <w:rsid w:val="007B32B8"/>
    <w:rsid w:val="007B43A1"/>
    <w:rsid w:val="007B4E70"/>
    <w:rsid w:val="007B52E7"/>
    <w:rsid w:val="007B6B45"/>
    <w:rsid w:val="007C4BC2"/>
    <w:rsid w:val="007C4C16"/>
    <w:rsid w:val="007C66F4"/>
    <w:rsid w:val="007C6D5C"/>
    <w:rsid w:val="007D1630"/>
    <w:rsid w:val="007D28E4"/>
    <w:rsid w:val="007D2A5F"/>
    <w:rsid w:val="007D365D"/>
    <w:rsid w:val="007D4BF0"/>
    <w:rsid w:val="007E125C"/>
    <w:rsid w:val="007E3E24"/>
    <w:rsid w:val="007E4427"/>
    <w:rsid w:val="007F48F9"/>
    <w:rsid w:val="007F72D4"/>
    <w:rsid w:val="00802EED"/>
    <w:rsid w:val="00805EF6"/>
    <w:rsid w:val="00814CEF"/>
    <w:rsid w:val="008238E1"/>
    <w:rsid w:val="0082457C"/>
    <w:rsid w:val="00831273"/>
    <w:rsid w:val="00836127"/>
    <w:rsid w:val="00842EDB"/>
    <w:rsid w:val="00845869"/>
    <w:rsid w:val="0084779E"/>
    <w:rsid w:val="00851529"/>
    <w:rsid w:val="00854136"/>
    <w:rsid w:val="00854ACD"/>
    <w:rsid w:val="00855024"/>
    <w:rsid w:val="00856DFB"/>
    <w:rsid w:val="00857EB0"/>
    <w:rsid w:val="008602ED"/>
    <w:rsid w:val="0086133F"/>
    <w:rsid w:val="00861F32"/>
    <w:rsid w:val="00862CEF"/>
    <w:rsid w:val="0086469F"/>
    <w:rsid w:val="00865D6E"/>
    <w:rsid w:val="00866D0C"/>
    <w:rsid w:val="0086774C"/>
    <w:rsid w:val="008709BC"/>
    <w:rsid w:val="00872BE3"/>
    <w:rsid w:val="008756AC"/>
    <w:rsid w:val="008761AC"/>
    <w:rsid w:val="0087650E"/>
    <w:rsid w:val="00876708"/>
    <w:rsid w:val="00877D4F"/>
    <w:rsid w:val="00880B2B"/>
    <w:rsid w:val="00881204"/>
    <w:rsid w:val="0088128D"/>
    <w:rsid w:val="00881AD0"/>
    <w:rsid w:val="00885B30"/>
    <w:rsid w:val="00887F4D"/>
    <w:rsid w:val="00890CDA"/>
    <w:rsid w:val="00891A26"/>
    <w:rsid w:val="00892019"/>
    <w:rsid w:val="008A33BA"/>
    <w:rsid w:val="008A4472"/>
    <w:rsid w:val="008A62D2"/>
    <w:rsid w:val="008B470B"/>
    <w:rsid w:val="008B712A"/>
    <w:rsid w:val="008C1125"/>
    <w:rsid w:val="008C169A"/>
    <w:rsid w:val="008D0A47"/>
    <w:rsid w:val="008D2931"/>
    <w:rsid w:val="008D4AB0"/>
    <w:rsid w:val="008E27F2"/>
    <w:rsid w:val="008E3DAF"/>
    <w:rsid w:val="008E4D2D"/>
    <w:rsid w:val="008E5BC9"/>
    <w:rsid w:val="008F57ED"/>
    <w:rsid w:val="0090037B"/>
    <w:rsid w:val="00900BE2"/>
    <w:rsid w:val="00901551"/>
    <w:rsid w:val="009033BB"/>
    <w:rsid w:val="0090415D"/>
    <w:rsid w:val="009041CA"/>
    <w:rsid w:val="00907CED"/>
    <w:rsid w:val="009124FF"/>
    <w:rsid w:val="009135E6"/>
    <w:rsid w:val="00921335"/>
    <w:rsid w:val="00922042"/>
    <w:rsid w:val="00924063"/>
    <w:rsid w:val="00925DA5"/>
    <w:rsid w:val="009261A2"/>
    <w:rsid w:val="00931BBA"/>
    <w:rsid w:val="00932678"/>
    <w:rsid w:val="00932CC0"/>
    <w:rsid w:val="00934601"/>
    <w:rsid w:val="00935997"/>
    <w:rsid w:val="00935AE3"/>
    <w:rsid w:val="009412A8"/>
    <w:rsid w:val="0094378F"/>
    <w:rsid w:val="00944BBA"/>
    <w:rsid w:val="00944E66"/>
    <w:rsid w:val="009478C4"/>
    <w:rsid w:val="009518FA"/>
    <w:rsid w:val="009554C3"/>
    <w:rsid w:val="00957DC8"/>
    <w:rsid w:val="00960039"/>
    <w:rsid w:val="00960361"/>
    <w:rsid w:val="0096191D"/>
    <w:rsid w:val="00962898"/>
    <w:rsid w:val="00963CBB"/>
    <w:rsid w:val="00964448"/>
    <w:rsid w:val="00964DA9"/>
    <w:rsid w:val="00967282"/>
    <w:rsid w:val="009674D2"/>
    <w:rsid w:val="00977684"/>
    <w:rsid w:val="0098169F"/>
    <w:rsid w:val="0098318D"/>
    <w:rsid w:val="00983C7D"/>
    <w:rsid w:val="00984503"/>
    <w:rsid w:val="009908D7"/>
    <w:rsid w:val="00992DDF"/>
    <w:rsid w:val="009944CD"/>
    <w:rsid w:val="009A1E6F"/>
    <w:rsid w:val="009A4A6C"/>
    <w:rsid w:val="009A53E8"/>
    <w:rsid w:val="009A6595"/>
    <w:rsid w:val="009B1C19"/>
    <w:rsid w:val="009B68B4"/>
    <w:rsid w:val="009C11E2"/>
    <w:rsid w:val="009C2C76"/>
    <w:rsid w:val="009C4AA2"/>
    <w:rsid w:val="009C735D"/>
    <w:rsid w:val="009D0FA7"/>
    <w:rsid w:val="009E3E3F"/>
    <w:rsid w:val="009E4CBA"/>
    <w:rsid w:val="009E5732"/>
    <w:rsid w:val="009E576C"/>
    <w:rsid w:val="009E58AD"/>
    <w:rsid w:val="009E6432"/>
    <w:rsid w:val="009E71CB"/>
    <w:rsid w:val="009F179C"/>
    <w:rsid w:val="009F2DDB"/>
    <w:rsid w:val="009F3149"/>
    <w:rsid w:val="009F359A"/>
    <w:rsid w:val="009F506F"/>
    <w:rsid w:val="009F69A7"/>
    <w:rsid w:val="00A01422"/>
    <w:rsid w:val="00A01F68"/>
    <w:rsid w:val="00A05B0F"/>
    <w:rsid w:val="00A05C20"/>
    <w:rsid w:val="00A05FF9"/>
    <w:rsid w:val="00A0623C"/>
    <w:rsid w:val="00A15AB1"/>
    <w:rsid w:val="00A200CE"/>
    <w:rsid w:val="00A24DFB"/>
    <w:rsid w:val="00A30521"/>
    <w:rsid w:val="00A319D1"/>
    <w:rsid w:val="00A320A7"/>
    <w:rsid w:val="00A33A8D"/>
    <w:rsid w:val="00A41568"/>
    <w:rsid w:val="00A4273C"/>
    <w:rsid w:val="00A42779"/>
    <w:rsid w:val="00A44AE5"/>
    <w:rsid w:val="00A457A1"/>
    <w:rsid w:val="00A47E56"/>
    <w:rsid w:val="00A51CB9"/>
    <w:rsid w:val="00A52E70"/>
    <w:rsid w:val="00A548FF"/>
    <w:rsid w:val="00A607F8"/>
    <w:rsid w:val="00A61D74"/>
    <w:rsid w:val="00A6283B"/>
    <w:rsid w:val="00A6306B"/>
    <w:rsid w:val="00A6487A"/>
    <w:rsid w:val="00A648F4"/>
    <w:rsid w:val="00A64A5C"/>
    <w:rsid w:val="00A65458"/>
    <w:rsid w:val="00A65DB0"/>
    <w:rsid w:val="00A7116B"/>
    <w:rsid w:val="00A71C8C"/>
    <w:rsid w:val="00A751B2"/>
    <w:rsid w:val="00A753BD"/>
    <w:rsid w:val="00A8323C"/>
    <w:rsid w:val="00A8727F"/>
    <w:rsid w:val="00A93E2B"/>
    <w:rsid w:val="00A95DD0"/>
    <w:rsid w:val="00A967A9"/>
    <w:rsid w:val="00AA227E"/>
    <w:rsid w:val="00AA2A5F"/>
    <w:rsid w:val="00AA2F53"/>
    <w:rsid w:val="00AA34C9"/>
    <w:rsid w:val="00AA4321"/>
    <w:rsid w:val="00AA482C"/>
    <w:rsid w:val="00AB2A57"/>
    <w:rsid w:val="00AB362D"/>
    <w:rsid w:val="00AB38BC"/>
    <w:rsid w:val="00AB6810"/>
    <w:rsid w:val="00AB74AF"/>
    <w:rsid w:val="00AB7792"/>
    <w:rsid w:val="00AC045D"/>
    <w:rsid w:val="00AC52F5"/>
    <w:rsid w:val="00AC6D04"/>
    <w:rsid w:val="00AC7475"/>
    <w:rsid w:val="00AD1F2E"/>
    <w:rsid w:val="00AD2A7D"/>
    <w:rsid w:val="00AD5DE9"/>
    <w:rsid w:val="00AE127A"/>
    <w:rsid w:val="00AE1EC7"/>
    <w:rsid w:val="00AE28E7"/>
    <w:rsid w:val="00AF09DB"/>
    <w:rsid w:val="00AF2F2F"/>
    <w:rsid w:val="00AF30CD"/>
    <w:rsid w:val="00AF4C15"/>
    <w:rsid w:val="00AF5D0D"/>
    <w:rsid w:val="00AF651E"/>
    <w:rsid w:val="00B00154"/>
    <w:rsid w:val="00B01CAD"/>
    <w:rsid w:val="00B04912"/>
    <w:rsid w:val="00B04AEF"/>
    <w:rsid w:val="00B11597"/>
    <w:rsid w:val="00B132CD"/>
    <w:rsid w:val="00B133D6"/>
    <w:rsid w:val="00B13667"/>
    <w:rsid w:val="00B1686A"/>
    <w:rsid w:val="00B23B9E"/>
    <w:rsid w:val="00B24ACA"/>
    <w:rsid w:val="00B25240"/>
    <w:rsid w:val="00B25535"/>
    <w:rsid w:val="00B26632"/>
    <w:rsid w:val="00B279BC"/>
    <w:rsid w:val="00B37AC1"/>
    <w:rsid w:val="00B37C08"/>
    <w:rsid w:val="00B41A98"/>
    <w:rsid w:val="00B442DB"/>
    <w:rsid w:val="00B45B8E"/>
    <w:rsid w:val="00B5384B"/>
    <w:rsid w:val="00B62060"/>
    <w:rsid w:val="00B717D4"/>
    <w:rsid w:val="00B72894"/>
    <w:rsid w:val="00B83D4D"/>
    <w:rsid w:val="00B84AD1"/>
    <w:rsid w:val="00B858BF"/>
    <w:rsid w:val="00B85B4B"/>
    <w:rsid w:val="00B866FC"/>
    <w:rsid w:val="00B86BA7"/>
    <w:rsid w:val="00B87791"/>
    <w:rsid w:val="00B91309"/>
    <w:rsid w:val="00B929B0"/>
    <w:rsid w:val="00B93211"/>
    <w:rsid w:val="00B94749"/>
    <w:rsid w:val="00B970B8"/>
    <w:rsid w:val="00BA5AC5"/>
    <w:rsid w:val="00BA5D3D"/>
    <w:rsid w:val="00BB198B"/>
    <w:rsid w:val="00BB39E6"/>
    <w:rsid w:val="00BB3E2F"/>
    <w:rsid w:val="00BB5F24"/>
    <w:rsid w:val="00BB6C82"/>
    <w:rsid w:val="00BB6E08"/>
    <w:rsid w:val="00BC377A"/>
    <w:rsid w:val="00BC4E48"/>
    <w:rsid w:val="00BD195F"/>
    <w:rsid w:val="00BD4130"/>
    <w:rsid w:val="00BE773F"/>
    <w:rsid w:val="00BF0F46"/>
    <w:rsid w:val="00BF522E"/>
    <w:rsid w:val="00BF5F5D"/>
    <w:rsid w:val="00BF602F"/>
    <w:rsid w:val="00BF6132"/>
    <w:rsid w:val="00C12480"/>
    <w:rsid w:val="00C13101"/>
    <w:rsid w:val="00C2596E"/>
    <w:rsid w:val="00C2775D"/>
    <w:rsid w:val="00C30AB9"/>
    <w:rsid w:val="00C359ED"/>
    <w:rsid w:val="00C4407B"/>
    <w:rsid w:val="00C47326"/>
    <w:rsid w:val="00C47D87"/>
    <w:rsid w:val="00C52125"/>
    <w:rsid w:val="00C608C6"/>
    <w:rsid w:val="00C618C1"/>
    <w:rsid w:val="00C63652"/>
    <w:rsid w:val="00C644D3"/>
    <w:rsid w:val="00C6643E"/>
    <w:rsid w:val="00C67536"/>
    <w:rsid w:val="00C7248D"/>
    <w:rsid w:val="00C72787"/>
    <w:rsid w:val="00C74455"/>
    <w:rsid w:val="00C75419"/>
    <w:rsid w:val="00C75C71"/>
    <w:rsid w:val="00C82068"/>
    <w:rsid w:val="00C8208E"/>
    <w:rsid w:val="00C8323F"/>
    <w:rsid w:val="00C84CAC"/>
    <w:rsid w:val="00C850FC"/>
    <w:rsid w:val="00C9183B"/>
    <w:rsid w:val="00C94EB7"/>
    <w:rsid w:val="00C97CE8"/>
    <w:rsid w:val="00CA11D8"/>
    <w:rsid w:val="00CA336D"/>
    <w:rsid w:val="00CA5BE0"/>
    <w:rsid w:val="00CA5D9B"/>
    <w:rsid w:val="00CA5DD8"/>
    <w:rsid w:val="00CB17CA"/>
    <w:rsid w:val="00CB1844"/>
    <w:rsid w:val="00CB39EA"/>
    <w:rsid w:val="00CB5F67"/>
    <w:rsid w:val="00CB72D1"/>
    <w:rsid w:val="00CC2F5C"/>
    <w:rsid w:val="00CC3870"/>
    <w:rsid w:val="00CC4430"/>
    <w:rsid w:val="00CC5FC8"/>
    <w:rsid w:val="00CD52CD"/>
    <w:rsid w:val="00CD5867"/>
    <w:rsid w:val="00CD5975"/>
    <w:rsid w:val="00CE049F"/>
    <w:rsid w:val="00CE0A7B"/>
    <w:rsid w:val="00CE1632"/>
    <w:rsid w:val="00CE336D"/>
    <w:rsid w:val="00CE61BE"/>
    <w:rsid w:val="00CF28CB"/>
    <w:rsid w:val="00CF2C62"/>
    <w:rsid w:val="00CF4466"/>
    <w:rsid w:val="00CF4A4D"/>
    <w:rsid w:val="00CF65C9"/>
    <w:rsid w:val="00D00D5F"/>
    <w:rsid w:val="00D0117F"/>
    <w:rsid w:val="00D07CF0"/>
    <w:rsid w:val="00D10B73"/>
    <w:rsid w:val="00D144DF"/>
    <w:rsid w:val="00D14655"/>
    <w:rsid w:val="00D14DAD"/>
    <w:rsid w:val="00D15F0D"/>
    <w:rsid w:val="00D16431"/>
    <w:rsid w:val="00D204CD"/>
    <w:rsid w:val="00D21E7B"/>
    <w:rsid w:val="00D22E9B"/>
    <w:rsid w:val="00D239B2"/>
    <w:rsid w:val="00D2470B"/>
    <w:rsid w:val="00D26391"/>
    <w:rsid w:val="00D267D8"/>
    <w:rsid w:val="00D3139E"/>
    <w:rsid w:val="00D319B3"/>
    <w:rsid w:val="00D33F3C"/>
    <w:rsid w:val="00D34BD5"/>
    <w:rsid w:val="00D35737"/>
    <w:rsid w:val="00D35FCB"/>
    <w:rsid w:val="00D44D7D"/>
    <w:rsid w:val="00D57945"/>
    <w:rsid w:val="00D623A4"/>
    <w:rsid w:val="00D725AE"/>
    <w:rsid w:val="00D72989"/>
    <w:rsid w:val="00D8090E"/>
    <w:rsid w:val="00D8144C"/>
    <w:rsid w:val="00D83206"/>
    <w:rsid w:val="00D837E9"/>
    <w:rsid w:val="00D87DE3"/>
    <w:rsid w:val="00D9037C"/>
    <w:rsid w:val="00D91EDC"/>
    <w:rsid w:val="00D94D1D"/>
    <w:rsid w:val="00D95494"/>
    <w:rsid w:val="00D976ED"/>
    <w:rsid w:val="00DA14C6"/>
    <w:rsid w:val="00DA783D"/>
    <w:rsid w:val="00DB0A16"/>
    <w:rsid w:val="00DB125F"/>
    <w:rsid w:val="00DB5497"/>
    <w:rsid w:val="00DB671A"/>
    <w:rsid w:val="00DB78FF"/>
    <w:rsid w:val="00DB791B"/>
    <w:rsid w:val="00DC048F"/>
    <w:rsid w:val="00DC1EC6"/>
    <w:rsid w:val="00DC22CD"/>
    <w:rsid w:val="00DC3AA5"/>
    <w:rsid w:val="00DC4757"/>
    <w:rsid w:val="00DC51EF"/>
    <w:rsid w:val="00DC75B3"/>
    <w:rsid w:val="00DD055C"/>
    <w:rsid w:val="00DD1E2C"/>
    <w:rsid w:val="00DD7677"/>
    <w:rsid w:val="00DE0633"/>
    <w:rsid w:val="00DE6EB6"/>
    <w:rsid w:val="00DF3B55"/>
    <w:rsid w:val="00DF3B93"/>
    <w:rsid w:val="00E0075A"/>
    <w:rsid w:val="00E00EA7"/>
    <w:rsid w:val="00E02CD3"/>
    <w:rsid w:val="00E0349B"/>
    <w:rsid w:val="00E03F07"/>
    <w:rsid w:val="00E04109"/>
    <w:rsid w:val="00E041C7"/>
    <w:rsid w:val="00E07B89"/>
    <w:rsid w:val="00E07CFA"/>
    <w:rsid w:val="00E13187"/>
    <w:rsid w:val="00E15658"/>
    <w:rsid w:val="00E16689"/>
    <w:rsid w:val="00E17A30"/>
    <w:rsid w:val="00E22E62"/>
    <w:rsid w:val="00E24995"/>
    <w:rsid w:val="00E25F19"/>
    <w:rsid w:val="00E26084"/>
    <w:rsid w:val="00E26597"/>
    <w:rsid w:val="00E2738F"/>
    <w:rsid w:val="00E276A4"/>
    <w:rsid w:val="00E276EB"/>
    <w:rsid w:val="00E30843"/>
    <w:rsid w:val="00E30E5B"/>
    <w:rsid w:val="00E33BFF"/>
    <w:rsid w:val="00E374FB"/>
    <w:rsid w:val="00E40DE2"/>
    <w:rsid w:val="00E41E86"/>
    <w:rsid w:val="00E46CF2"/>
    <w:rsid w:val="00E470E6"/>
    <w:rsid w:val="00E566A6"/>
    <w:rsid w:val="00E60F5C"/>
    <w:rsid w:val="00E628EF"/>
    <w:rsid w:val="00E62AA7"/>
    <w:rsid w:val="00E75A57"/>
    <w:rsid w:val="00E907D6"/>
    <w:rsid w:val="00E911C2"/>
    <w:rsid w:val="00E966AB"/>
    <w:rsid w:val="00EA4F8C"/>
    <w:rsid w:val="00EA5DC9"/>
    <w:rsid w:val="00EA60BE"/>
    <w:rsid w:val="00EA7463"/>
    <w:rsid w:val="00EB1D40"/>
    <w:rsid w:val="00EB35DE"/>
    <w:rsid w:val="00EC4E4D"/>
    <w:rsid w:val="00ED2593"/>
    <w:rsid w:val="00ED4078"/>
    <w:rsid w:val="00ED5043"/>
    <w:rsid w:val="00EE019D"/>
    <w:rsid w:val="00EE7215"/>
    <w:rsid w:val="00EF7EF0"/>
    <w:rsid w:val="00F015EA"/>
    <w:rsid w:val="00F0290E"/>
    <w:rsid w:val="00F07826"/>
    <w:rsid w:val="00F13DDC"/>
    <w:rsid w:val="00F248F2"/>
    <w:rsid w:val="00F26BC9"/>
    <w:rsid w:val="00F328C4"/>
    <w:rsid w:val="00F32EAB"/>
    <w:rsid w:val="00F3359F"/>
    <w:rsid w:val="00F43C3F"/>
    <w:rsid w:val="00F44A54"/>
    <w:rsid w:val="00F503CD"/>
    <w:rsid w:val="00F5342F"/>
    <w:rsid w:val="00F5403A"/>
    <w:rsid w:val="00F5557C"/>
    <w:rsid w:val="00F556D8"/>
    <w:rsid w:val="00F603C7"/>
    <w:rsid w:val="00F6155B"/>
    <w:rsid w:val="00F61C3C"/>
    <w:rsid w:val="00F640B0"/>
    <w:rsid w:val="00F6710B"/>
    <w:rsid w:val="00F70736"/>
    <w:rsid w:val="00F70C71"/>
    <w:rsid w:val="00F7105C"/>
    <w:rsid w:val="00F75302"/>
    <w:rsid w:val="00F755CC"/>
    <w:rsid w:val="00F77F1E"/>
    <w:rsid w:val="00F80312"/>
    <w:rsid w:val="00F80DB4"/>
    <w:rsid w:val="00F81554"/>
    <w:rsid w:val="00F820BA"/>
    <w:rsid w:val="00F85D01"/>
    <w:rsid w:val="00F863D3"/>
    <w:rsid w:val="00F90397"/>
    <w:rsid w:val="00F93239"/>
    <w:rsid w:val="00F93C3A"/>
    <w:rsid w:val="00F94A51"/>
    <w:rsid w:val="00FA5F43"/>
    <w:rsid w:val="00FA75CD"/>
    <w:rsid w:val="00FA7DA3"/>
    <w:rsid w:val="00FB2882"/>
    <w:rsid w:val="00FB40F7"/>
    <w:rsid w:val="00FB49B5"/>
    <w:rsid w:val="00FB5EC5"/>
    <w:rsid w:val="00FC5D10"/>
    <w:rsid w:val="00FD2D4D"/>
    <w:rsid w:val="00FD6B6A"/>
    <w:rsid w:val="00FE167C"/>
    <w:rsid w:val="00FE1A91"/>
    <w:rsid w:val="00FE22F7"/>
    <w:rsid w:val="00FF1314"/>
    <w:rsid w:val="00FF1C7A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9781AA"/>
  <w15:docId w15:val="{85E96E6E-F502-40A3-8DDF-C01F72A0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963CBB"/>
    <w:pPr>
      <w:spacing w:after="160" w:line="256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6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6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805EF6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KopfzeileZchn">
    <w:name w:val="Kopfzeile Zchn"/>
    <w:basedOn w:val="Absatz-Standardschriftart"/>
    <w:link w:val="Kopfzeile"/>
    <w:rsid w:val="00805EF6"/>
    <w:rPr>
      <w:sz w:val="24"/>
      <w:szCs w:val="24"/>
    </w:rPr>
  </w:style>
  <w:style w:type="paragraph" w:styleId="Fuzeile">
    <w:name w:val="footer"/>
    <w:basedOn w:val="Standard"/>
    <w:link w:val="FuzeileZchn"/>
    <w:rsid w:val="00805EF6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FuzeileZchn">
    <w:name w:val="Fußzeile Zchn"/>
    <w:basedOn w:val="Absatz-Standardschriftart"/>
    <w:link w:val="Fuzeile"/>
    <w:rsid w:val="00805EF6"/>
    <w:rPr>
      <w:sz w:val="24"/>
      <w:szCs w:val="24"/>
    </w:rPr>
  </w:style>
  <w:style w:type="paragraph" w:styleId="Sprechblasentext">
    <w:name w:val="Balloon Text"/>
    <w:basedOn w:val="Standard"/>
    <w:link w:val="SprechblasentextZchn"/>
    <w:rsid w:val="00805EF6"/>
    <w:pPr>
      <w:spacing w:after="0" w:line="240" w:lineRule="auto"/>
    </w:pPr>
    <w:rPr>
      <w:rFonts w:ascii="Tahoma" w:eastAsia="Times New Roman" w:hAnsi="Tahoma" w:cs="Tahoma"/>
      <w:kern w:val="0"/>
      <w:sz w:val="16"/>
      <w:szCs w:val="16"/>
      <w:lang w:eastAsia="de-DE"/>
      <w14:ligatures w14:val="none"/>
    </w:rPr>
  </w:style>
  <w:style w:type="character" w:customStyle="1" w:styleId="SprechblasentextZchn">
    <w:name w:val="Sprechblasentext Zchn"/>
    <w:basedOn w:val="Absatz-Standardschriftart"/>
    <w:link w:val="Sprechblasentext"/>
    <w:rsid w:val="00805EF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3CBB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eastAsia="en-US"/>
      <w14:ligatures w14:val="standardContextual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63CBB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:lang w:eastAsia="en-US"/>
      <w14:ligatures w14:val="standardContextual"/>
    </w:rPr>
  </w:style>
  <w:style w:type="table" w:styleId="Tabellenraster">
    <w:name w:val="Table Grid"/>
    <w:basedOn w:val="NormaleTabelle"/>
    <w:rsid w:val="00F43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127601\Downloads\02Formular_A4_ho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6A8DA-BBCF-4FB4-8E1C-258B5ADDA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02Formular_A4_hoch.dotx</Template>
  <TotalTime>0</TotalTime>
  <Pages>2</Pages>
  <Words>127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Co.KG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Epp</dc:creator>
  <cp:lastModifiedBy>Andreas Epp</cp:lastModifiedBy>
  <cp:revision>16</cp:revision>
  <cp:lastPrinted>2014-11-12T07:17:00Z</cp:lastPrinted>
  <dcterms:created xsi:type="dcterms:W3CDTF">2023-09-12T08:28:00Z</dcterms:created>
  <dcterms:modified xsi:type="dcterms:W3CDTF">2024-02-14T09:32:00Z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2023-01-05T09:53:57Z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20c84e2a-b89e-4a70-8c6e-2cf5323de6b9</vt:lpwstr>
  </property>
  <property fmtid="{D5CDD505-2E9C-101B-9397-08002B2CF9AE}" pid="8" name="MSIP_Label_6b160f33-c33b-4e10-8636-cf83f9ca7d3c_ContentBits">
    <vt:lpwstr>2</vt:lpwstr>
  </property>
</Properties>
</file>