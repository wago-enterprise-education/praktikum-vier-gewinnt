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CFAF" w14:textId="77777777" w:rsidR="00963CBB" w:rsidRPr="00963CBB" w:rsidRDefault="00963CBB" w:rsidP="00963CBB">
      <w:pPr>
        <w:pStyle w:val="berschrift1"/>
        <w:rPr>
          <w:color w:val="76923C" w:themeColor="accent3" w:themeShade="BF"/>
        </w:rPr>
      </w:pPr>
      <w:r w:rsidRPr="00963CBB">
        <w:rPr>
          <w:color w:val="76923C" w:themeColor="accent3" w:themeShade="BF"/>
        </w:rPr>
        <w:t>Platinenbeschreibung</w:t>
      </w:r>
    </w:p>
    <w:p w14:paraId="52C12465" w14:textId="77777777" w:rsidR="00963CBB" w:rsidRDefault="00963CBB" w:rsidP="00963CBB"/>
    <w:p w14:paraId="569E1CE4" w14:textId="43F55309" w:rsidR="00963CBB" w:rsidRPr="00963CBB" w:rsidRDefault="00963CBB" w:rsidP="00963CBB">
      <w:pPr>
        <w:rPr>
          <w:sz w:val="24"/>
          <w:szCs w:val="24"/>
        </w:rPr>
      </w:pPr>
      <w:r w:rsidRPr="00963CBB">
        <w:rPr>
          <w:sz w:val="24"/>
          <w:szCs w:val="24"/>
        </w:rPr>
        <w:t xml:space="preserve">Diese Anleitung beschreibt den Aufbau und die Funktion des </w:t>
      </w:r>
      <w:r w:rsidR="00CB5F67">
        <w:rPr>
          <w:sz w:val="24"/>
          <w:szCs w:val="24"/>
        </w:rPr>
        <w:t>Spiels</w:t>
      </w:r>
      <w:r w:rsidRPr="00963CBB">
        <w:rPr>
          <w:sz w:val="24"/>
          <w:szCs w:val="24"/>
        </w:rPr>
        <w:t>: „Vier Gewinnt“.</w:t>
      </w:r>
    </w:p>
    <w:p w14:paraId="0AC74DBE" w14:textId="77777777" w:rsidR="00963CBB" w:rsidRDefault="00963CBB" w:rsidP="00963CBB"/>
    <w:p w14:paraId="1AFE2F9E"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Schaltplans</w:t>
      </w:r>
    </w:p>
    <w:p w14:paraId="24757FB7" w14:textId="77777777" w:rsidR="00963CBB" w:rsidRDefault="00963CBB" w:rsidP="00963CBB"/>
    <w:p w14:paraId="4AB1559D" w14:textId="6F40082E" w:rsidR="00963CBB" w:rsidRPr="00963CBB" w:rsidRDefault="00963CBB" w:rsidP="00963CBB">
      <w:pPr>
        <w:rPr>
          <w:sz w:val="24"/>
          <w:szCs w:val="24"/>
        </w:rPr>
      </w:pPr>
      <w:r w:rsidRPr="00963CBB">
        <w:rPr>
          <w:sz w:val="24"/>
          <w:szCs w:val="24"/>
        </w:rPr>
        <w:t xml:space="preserve">Die Energieversorgung für das Spiel </w:t>
      </w:r>
      <w:r w:rsidR="00890CDA">
        <w:rPr>
          <w:sz w:val="24"/>
          <w:szCs w:val="24"/>
        </w:rPr>
        <w:t>ist folgendermaßen aufgebaut</w:t>
      </w:r>
      <w:r w:rsidRPr="00963CBB">
        <w:rPr>
          <w:sz w:val="24"/>
          <w:szCs w:val="24"/>
        </w:rPr>
        <w:t>:</w:t>
      </w:r>
    </w:p>
    <w:p w14:paraId="102E427A" w14:textId="421846BA" w:rsidR="00963CBB" w:rsidRPr="00963CBB" w:rsidRDefault="00963CBB" w:rsidP="00963CBB">
      <w:pPr>
        <w:rPr>
          <w:sz w:val="24"/>
          <w:szCs w:val="24"/>
        </w:rPr>
      </w:pPr>
      <w:r w:rsidRPr="00963CBB">
        <w:rPr>
          <w:sz w:val="24"/>
          <w:szCs w:val="24"/>
        </w:rPr>
        <w:t xml:space="preserve">Eine 9V Batterie liefert die notwendige Spannung für den kleinen Computer. Allerdings braucht </w:t>
      </w:r>
      <w:r w:rsidR="005F43C0">
        <w:rPr>
          <w:sz w:val="24"/>
          <w:szCs w:val="24"/>
        </w:rPr>
        <w:t>d</w:t>
      </w:r>
      <w:r w:rsidRPr="00963CBB">
        <w:rPr>
          <w:sz w:val="24"/>
          <w:szCs w:val="24"/>
        </w:rPr>
        <w:t xml:space="preserve">ieser nur 5V. </w:t>
      </w:r>
      <w:r w:rsidR="00890CDA">
        <w:rPr>
          <w:sz w:val="24"/>
          <w:szCs w:val="24"/>
        </w:rPr>
        <w:t>Um die Spannung auf das erforderliche Niveau herunterzuregeln wird ein Spannungsregler verbaut</w:t>
      </w:r>
      <w:r w:rsidRPr="00963CBB">
        <w:rPr>
          <w:sz w:val="24"/>
          <w:szCs w:val="24"/>
        </w:rPr>
        <w:t>. Die zusätzlichen Bauteile um den Spannungsregler herum (Diode, Kondensator) sorgen nur dafür, dass ein normaler Betrieb möglich ist.</w:t>
      </w:r>
    </w:p>
    <w:p w14:paraId="59B8FF03" w14:textId="77777777" w:rsidR="00963CBB" w:rsidRPr="00963CBB" w:rsidRDefault="00963CBB" w:rsidP="00963CBB">
      <w:pPr>
        <w:rPr>
          <w:sz w:val="24"/>
          <w:szCs w:val="24"/>
        </w:rPr>
      </w:pPr>
    </w:p>
    <w:p w14:paraId="291BF4E0" w14:textId="77777777" w:rsidR="00963CBB" w:rsidRPr="00963CBB" w:rsidRDefault="00963CBB" w:rsidP="00963CBB">
      <w:pPr>
        <w:rPr>
          <w:sz w:val="24"/>
          <w:szCs w:val="24"/>
        </w:rPr>
      </w:pPr>
      <w:r w:rsidRPr="00963CBB">
        <w:rPr>
          <w:sz w:val="24"/>
          <w:szCs w:val="24"/>
        </w:rPr>
        <w:t>Der ESP32 wurde wie folgt angeschlossen:</w:t>
      </w:r>
    </w:p>
    <w:p w14:paraId="308E0699" w14:textId="7B8CC9CF" w:rsidR="00963CBB" w:rsidRPr="00963CBB" w:rsidRDefault="00963CBB" w:rsidP="00963CBB">
      <w:pPr>
        <w:rPr>
          <w:sz w:val="24"/>
          <w:szCs w:val="24"/>
        </w:rPr>
      </w:pPr>
      <w:r w:rsidRPr="00963CBB">
        <w:rPr>
          <w:sz w:val="24"/>
          <w:szCs w:val="24"/>
        </w:rPr>
        <w:t xml:space="preserve">Die Taster wurden an den Eingängen des ESP32 angeschlossen. Dort sind auch sogenannte Pull-Down-Widerstände </w:t>
      </w:r>
      <w:r w:rsidR="00890CDA">
        <w:rPr>
          <w:sz w:val="24"/>
          <w:szCs w:val="24"/>
        </w:rPr>
        <w:t>parallelgeschaltet,</w:t>
      </w:r>
      <w:r w:rsidRPr="00963CBB">
        <w:rPr>
          <w:sz w:val="24"/>
          <w:szCs w:val="24"/>
        </w:rPr>
        <w:t xml:space="preserve"> </w:t>
      </w:r>
      <w:r w:rsidR="00890CDA">
        <w:rPr>
          <w:sz w:val="24"/>
          <w:szCs w:val="24"/>
        </w:rPr>
        <w:t>d</w:t>
      </w:r>
      <w:r w:rsidRPr="00963CBB">
        <w:rPr>
          <w:sz w:val="24"/>
          <w:szCs w:val="24"/>
        </w:rPr>
        <w:t>eren Aufgabe es ist, den Eingänge</w:t>
      </w:r>
      <w:r w:rsidR="00890CDA">
        <w:rPr>
          <w:sz w:val="24"/>
          <w:szCs w:val="24"/>
        </w:rPr>
        <w:t>n</w:t>
      </w:r>
      <w:r w:rsidRPr="00963CBB">
        <w:rPr>
          <w:sz w:val="24"/>
          <w:szCs w:val="24"/>
        </w:rPr>
        <w:t xml:space="preserve"> einen festen Zustand zuzuordnen, wenn der Taster nicht betätigt ist. Die LEDs sind an dem ESP32 spaltenweise mit Ihrem „Masse-Pin“ und zeilenweise mit Ihrem „+-Pin“ an </w:t>
      </w:r>
      <w:r w:rsidR="00890CDA">
        <w:rPr>
          <w:sz w:val="24"/>
          <w:szCs w:val="24"/>
        </w:rPr>
        <w:t xml:space="preserve">den </w:t>
      </w:r>
      <w:r w:rsidRPr="00963CBB">
        <w:rPr>
          <w:sz w:val="24"/>
          <w:szCs w:val="24"/>
        </w:rPr>
        <w:t>digitale</w:t>
      </w:r>
      <w:r w:rsidR="00890CDA">
        <w:rPr>
          <w:sz w:val="24"/>
          <w:szCs w:val="24"/>
        </w:rPr>
        <w:t>n</w:t>
      </w:r>
      <w:r w:rsidRPr="00963CBB">
        <w:rPr>
          <w:sz w:val="24"/>
          <w:szCs w:val="24"/>
        </w:rPr>
        <w:t xml:space="preserve"> Ausgänge</w:t>
      </w:r>
      <w:r w:rsidR="00890CDA">
        <w:rPr>
          <w:sz w:val="24"/>
          <w:szCs w:val="24"/>
        </w:rPr>
        <w:t>n</w:t>
      </w:r>
      <w:r w:rsidRPr="00963CBB">
        <w:rPr>
          <w:sz w:val="24"/>
          <w:szCs w:val="24"/>
        </w:rPr>
        <w:t xml:space="preserve"> des Microcontrollers </w:t>
      </w:r>
      <w:r w:rsidR="00890CDA">
        <w:rPr>
          <w:sz w:val="24"/>
          <w:szCs w:val="24"/>
        </w:rPr>
        <w:t>angeschlossen</w:t>
      </w:r>
      <w:r w:rsidRPr="00963CBB">
        <w:rPr>
          <w:sz w:val="24"/>
          <w:szCs w:val="24"/>
        </w:rPr>
        <w:t>.</w:t>
      </w:r>
    </w:p>
    <w:p w14:paraId="539FF186" w14:textId="77777777" w:rsidR="00963CBB" w:rsidRDefault="00963CBB" w:rsidP="00963CBB"/>
    <w:p w14:paraId="3A0188A2" w14:textId="77777777" w:rsidR="00963CBB" w:rsidRPr="00963CBB" w:rsidRDefault="00963CBB" w:rsidP="00963CBB">
      <w:pPr>
        <w:pStyle w:val="berschrift2"/>
        <w:rPr>
          <w:color w:val="76923C" w:themeColor="accent3" w:themeShade="BF"/>
        </w:rPr>
      </w:pPr>
      <w:r w:rsidRPr="00963CBB">
        <w:rPr>
          <w:color w:val="76923C" w:themeColor="accent3" w:themeShade="BF"/>
        </w:rPr>
        <w:t>Beschreibung des Spielablaufs</w:t>
      </w:r>
    </w:p>
    <w:p w14:paraId="67E3785B" w14:textId="77777777" w:rsidR="00963CBB" w:rsidRDefault="00963CBB" w:rsidP="00963CBB"/>
    <w:p w14:paraId="1C8D1C2B" w14:textId="3762544E" w:rsidR="00963CBB" w:rsidRPr="00963CBB" w:rsidRDefault="00963CBB" w:rsidP="00963CBB">
      <w:pPr>
        <w:rPr>
          <w:sz w:val="24"/>
          <w:szCs w:val="24"/>
        </w:rPr>
      </w:pPr>
      <w:r w:rsidRPr="00963CBB">
        <w:rPr>
          <w:sz w:val="24"/>
          <w:szCs w:val="24"/>
        </w:rPr>
        <w:t>Startet man das Spiel über den Schiebeschalter, gelangt man zuerst in ein Menü, in welchem man den Spielmodus auswählen kann.</w:t>
      </w:r>
      <w:r w:rsidR="00223C4C">
        <w:rPr>
          <w:sz w:val="24"/>
          <w:szCs w:val="24"/>
        </w:rPr>
        <w:t xml:space="preserve"> Die</w:t>
      </w:r>
      <w:r w:rsidR="0058534A">
        <w:rPr>
          <w:sz w:val="24"/>
          <w:szCs w:val="24"/>
        </w:rPr>
        <w:t xml:space="preserve"> angezeigte</w:t>
      </w:r>
      <w:r w:rsidR="00223C4C">
        <w:rPr>
          <w:sz w:val="24"/>
          <w:szCs w:val="24"/>
        </w:rPr>
        <w:t xml:space="preserve"> Nummer kennzeichnet</w:t>
      </w:r>
      <w:r w:rsidR="0058534A">
        <w:rPr>
          <w:sz w:val="24"/>
          <w:szCs w:val="24"/>
        </w:rPr>
        <w:t>,</w:t>
      </w:r>
      <w:r w:rsidR="00223C4C">
        <w:rPr>
          <w:sz w:val="24"/>
          <w:szCs w:val="24"/>
        </w:rPr>
        <w:t xml:space="preserve"> ob es sich um Einzelspieler (Nummer 1) oder Mehrspieler (Nummer 2) handelt.</w:t>
      </w:r>
      <w:r w:rsidRPr="00963CBB">
        <w:rPr>
          <w:sz w:val="24"/>
          <w:szCs w:val="24"/>
        </w:rPr>
        <w:t xml:space="preserve"> A</w:t>
      </w:r>
      <w:r w:rsidR="00223C4C">
        <w:rPr>
          <w:sz w:val="24"/>
          <w:szCs w:val="24"/>
        </w:rPr>
        <w:t>n</w:t>
      </w:r>
      <w:r w:rsidRPr="00963CBB">
        <w:rPr>
          <w:sz w:val="24"/>
          <w:szCs w:val="24"/>
        </w:rPr>
        <w:t xml:space="preserve">zuwählen ist jeweils über die Taster mit „Pfeiltaste rechts“ und „Pfeiltaste links“. Die Auswahl bestätigt man mit „Pfeiltaste runter“. Der Einzelspielermodus ermöglicht ein Spiel gegen den Computer. Der Mehrspielermodus ist dazu geeignet, um gegen einen anderen Spieler im Hot-Seat-Modus zu spielen (Mit einem Gegenspieler an einem Gerät). Die Spielregeln entsprechen dabei den exakten Spielregeln eines Vier-Gewinnt-Spiels, wobei dieses Board nur eine Spielfeldgröße von </w:t>
      </w:r>
      <w:r w:rsidR="001C759F">
        <w:rPr>
          <w:sz w:val="24"/>
          <w:szCs w:val="24"/>
        </w:rPr>
        <w:t>6x5</w:t>
      </w:r>
      <w:r w:rsidRPr="00963CBB">
        <w:rPr>
          <w:sz w:val="24"/>
          <w:szCs w:val="24"/>
        </w:rPr>
        <w:t xml:space="preserve"> hat (Im Original sind es </w:t>
      </w:r>
      <w:r w:rsidR="001C759F">
        <w:rPr>
          <w:sz w:val="24"/>
          <w:szCs w:val="24"/>
        </w:rPr>
        <w:t>7x6</w:t>
      </w:r>
      <w:r w:rsidRPr="00963CBB">
        <w:rPr>
          <w:sz w:val="24"/>
          <w:szCs w:val="24"/>
        </w:rPr>
        <w:t xml:space="preserve">). Gewonnen hat dabei immer der Spieler, der eine Viererreihe (entweder senkrecht, waagerecht oder diagonal) gebildet hat. </w:t>
      </w:r>
      <w:r w:rsidR="00DE0633">
        <w:rPr>
          <w:sz w:val="24"/>
          <w:szCs w:val="24"/>
        </w:rPr>
        <w:t>Mit den Pfeiltasten „Links“ und „Rechts“ kann eine Spalte angewählt werden. Platziert wird er mit der Pfeiltaste „runter“.</w:t>
      </w:r>
      <w:r w:rsidR="00DE0633" w:rsidRPr="00DE0633">
        <w:rPr>
          <w:sz w:val="24"/>
          <w:szCs w:val="24"/>
        </w:rPr>
        <w:t xml:space="preserve"> </w:t>
      </w:r>
      <w:r w:rsidR="00DE0633" w:rsidRPr="00963CBB">
        <w:rPr>
          <w:sz w:val="24"/>
          <w:szCs w:val="24"/>
        </w:rPr>
        <w:t>Über den „Reset-Knopf“ kann das Spiel jederzeit, durch halten des Knopfes abgebrochen werden.</w:t>
      </w:r>
      <w:r w:rsidR="00DE0633">
        <w:rPr>
          <w:sz w:val="24"/>
          <w:szCs w:val="24"/>
        </w:rPr>
        <w:t xml:space="preserve">  </w:t>
      </w:r>
      <w:r w:rsidR="00DE0633">
        <w:rPr>
          <w:sz w:val="24"/>
          <w:szCs w:val="24"/>
        </w:rPr>
        <w:t xml:space="preserve"> </w:t>
      </w:r>
      <w:r w:rsidR="00445280">
        <w:rPr>
          <w:sz w:val="24"/>
          <w:szCs w:val="24"/>
        </w:rPr>
        <w:t>Dieser muss auch bei Spielende betätigt und gehalten werden!</w:t>
      </w:r>
      <w:r w:rsidRPr="00963CBB">
        <w:rPr>
          <w:sz w:val="24"/>
          <w:szCs w:val="24"/>
        </w:rPr>
        <w:t xml:space="preserve"> Dann </w:t>
      </w:r>
      <w:r w:rsidR="001C759F">
        <w:rPr>
          <w:sz w:val="24"/>
          <w:szCs w:val="24"/>
        </w:rPr>
        <w:t>erscheint erneut das Auswahlmenü.</w:t>
      </w:r>
    </w:p>
    <w:p w14:paraId="319C4DA9" w14:textId="77777777" w:rsidR="00B86BA7" w:rsidRPr="00445280" w:rsidRDefault="00B86BA7" w:rsidP="005521E7">
      <w:pPr>
        <w:ind w:left="-142"/>
        <w:rPr>
          <w:rFonts w:asciiTheme="majorHAnsi" w:hAnsiTheme="majorHAnsi" w:cstheme="majorHAnsi"/>
          <w:sz w:val="20"/>
          <w:szCs w:val="20"/>
        </w:rPr>
      </w:pPr>
    </w:p>
    <w:sectPr w:rsidR="00B86BA7" w:rsidRPr="00445280" w:rsidSect="00AC52F5">
      <w:headerReference w:type="even" r:id="rId7"/>
      <w:headerReference w:type="default" r:id="rId8"/>
      <w:footerReference w:type="default" r:id="rId9"/>
      <w:headerReference w:type="first" r:id="rId10"/>
      <w:pgSz w:w="11906" w:h="16838"/>
      <w:pgMar w:top="2269" w:right="1418" w:bottom="1134" w:left="1134" w:header="567" w:footer="4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AE6FD" w14:textId="77777777" w:rsidR="00AC52F5" w:rsidRDefault="00AC52F5" w:rsidP="00805EF6">
      <w:r>
        <w:separator/>
      </w:r>
    </w:p>
  </w:endnote>
  <w:endnote w:type="continuationSeparator" w:id="0">
    <w:p w14:paraId="2741AA30" w14:textId="77777777" w:rsidR="00AC52F5" w:rsidRDefault="00AC52F5" w:rsidP="00805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FD0E4" w14:textId="77777777" w:rsidR="007C4BC2" w:rsidRDefault="007C4C16" w:rsidP="002960B5">
    <w:pPr>
      <w:pStyle w:val="Fuzeile"/>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0" allowOverlap="1" wp14:anchorId="0D713EF1" wp14:editId="4C885BBF">
              <wp:simplePos x="0" y="0"/>
              <wp:positionH relativeFrom="page">
                <wp:posOffset>0</wp:posOffset>
              </wp:positionH>
              <wp:positionV relativeFrom="page">
                <wp:posOffset>10227945</wp:posOffset>
              </wp:positionV>
              <wp:extent cx="7560310" cy="273050"/>
              <wp:effectExtent l="0" t="0" r="0" b="12700"/>
              <wp:wrapNone/>
              <wp:docPr id="2" name="MSIPCM8272469fa321766f1b6b6471" descr="{&quot;HashCode&quot;:4420470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D713EF1" id="_x0000_t202" coordsize="21600,21600" o:spt="202" path="m,l,21600r21600,l21600,xe">
              <v:stroke joinstyle="miter"/>
              <v:path gradientshapeok="t" o:connecttype="rect"/>
            </v:shapetype>
            <v:shape id="MSIPCM8272469fa321766f1b6b6471" o:spid="_x0000_s1026" type="#_x0000_t202" alt="{&quot;HashCode&quot;:442047029,&quot;Height&quot;:841.0,&quot;Width&quot;:595.0,&quot;Placement&quot;:&quot;Footer&quot;,&quot;Index&quot;:&quot;Primary&quot;,&quot;Section&quot;:1,&quot;Top&quot;:0.0,&quot;Left&quot;:0.0}" style="position:absolute;margin-left:0;margin-top:805.35pt;width:595.3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49AE1B7B" w14:textId="77777777" w:rsidR="007C4C16" w:rsidRPr="007C4C16" w:rsidRDefault="007C4C16" w:rsidP="007C4C16">
                    <w:pPr>
                      <w:jc w:val="center"/>
                      <w:rPr>
                        <w:rFonts w:ascii="Calibri" w:hAnsi="Calibri" w:cs="Calibri"/>
                        <w:color w:val="000000"/>
                        <w:sz w:val="20"/>
                      </w:rPr>
                    </w:pPr>
                    <w:r w:rsidRPr="007C4C16">
                      <w:rPr>
                        <w:rFonts w:ascii="Calibri" w:hAnsi="Calibri" w:cs="Calibri"/>
                        <w:color w:val="000000"/>
                        <w:sz w:val="20"/>
                      </w:rPr>
                      <w:t>Internal</w:t>
                    </w:r>
                  </w:p>
                </w:txbxContent>
              </v:textbox>
              <w10:wrap anchorx="page" anchory="page"/>
            </v:shape>
          </w:pict>
        </mc:Fallback>
      </mc:AlternateContent>
    </w:r>
  </w:p>
  <w:p w14:paraId="064DA29C" w14:textId="0BC8FCB2" w:rsidR="00805EF6" w:rsidRPr="00925DA5" w:rsidRDefault="00563BBC" w:rsidP="002960B5">
    <w:pPr>
      <w:pStyle w:val="Fuzeile"/>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sidR="00DE0633">
      <w:rPr>
        <w:rFonts w:ascii="Arial" w:hAnsi="Arial" w:cs="Arial"/>
        <w:noProof/>
        <w:sz w:val="20"/>
        <w:szCs w:val="20"/>
      </w:rPr>
      <w:t>15.01.2024</w:t>
    </w:r>
    <w:r>
      <w:rP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A5EB2" w14:textId="77777777" w:rsidR="00AC52F5" w:rsidRDefault="00AC52F5" w:rsidP="00805EF6">
      <w:r>
        <w:separator/>
      </w:r>
    </w:p>
  </w:footnote>
  <w:footnote w:type="continuationSeparator" w:id="0">
    <w:p w14:paraId="080E9F6F" w14:textId="77777777" w:rsidR="00AC52F5" w:rsidRDefault="00AC52F5" w:rsidP="00805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9F839" w14:textId="77777777" w:rsidR="002C0F32" w:rsidRDefault="00000000">
    <w:pPr>
      <w:pStyle w:val="Kopfzeile"/>
    </w:pPr>
    <w:r>
      <w:rPr>
        <w:noProof/>
      </w:rPr>
      <w:pict w14:anchorId="0D54C1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5" o:spid="_x0000_s1029" type="#_x0000_t75" style="position:absolute;margin-left:0;margin-top:0;width:595.2pt;height:841.9pt;z-index:-251657216;mso-position-horizontal:center;mso-position-horizontal-relative:margin;mso-position-vertical:center;mso-position-vertical-relative:margin" o:allowincell="f">
          <v:imagedata r:id="rId1" o:title="Briefbogen_neuesCD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C3F03" w14:textId="77777777" w:rsidR="001C263B" w:rsidRPr="001C263B" w:rsidRDefault="007C4C16" w:rsidP="00A71C8C">
    <w:pPr>
      <w:pStyle w:val="Kopfzeile"/>
      <w:spacing w:line="360" w:lineRule="auto"/>
      <w:ind w:left="-142"/>
      <w:rPr>
        <w:rFonts w:ascii="Arial" w:hAnsi="Arial" w:cs="Arial"/>
        <w:sz w:val="18"/>
        <w:szCs w:val="18"/>
      </w:rPr>
    </w:pPr>
    <w:r>
      <w:rPr>
        <w:rFonts w:ascii="Arial" w:hAnsi="Arial" w:cs="Arial"/>
        <w:noProof/>
        <w:sz w:val="18"/>
        <w:szCs w:val="18"/>
      </w:rPr>
      <w:drawing>
        <wp:anchor distT="0" distB="0" distL="114300" distR="114300" simplePos="0" relativeHeight="251660288" behindDoc="1" locked="0" layoutInCell="1" allowOverlap="1" wp14:anchorId="079D6040" wp14:editId="3B82367D">
          <wp:simplePos x="0" y="0"/>
          <wp:positionH relativeFrom="column">
            <wp:posOffset>-720090</wp:posOffset>
          </wp:positionH>
          <wp:positionV relativeFrom="paragraph">
            <wp:posOffset>-360045</wp:posOffset>
          </wp:positionV>
          <wp:extent cx="7556500" cy="10688481"/>
          <wp:effectExtent l="0" t="0" r="635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7559346" cy="10692506"/>
                  </a:xfrm>
                  <a:prstGeom prst="rect">
                    <a:avLst/>
                  </a:prstGeom>
                </pic:spPr>
              </pic:pic>
            </a:graphicData>
          </a:graphic>
          <wp14:sizeRelH relativeFrom="margin">
            <wp14:pctWidth>0</wp14:pctWidth>
          </wp14:sizeRelH>
          <wp14:sizeRelV relativeFrom="margin">
            <wp14:pctHeight>0</wp14:pctHeight>
          </wp14:sizeRelV>
        </wp:anchor>
      </w:drawing>
    </w:r>
  </w:p>
  <w:p w14:paraId="1C3A4463" w14:textId="77777777" w:rsidR="00805EF6" w:rsidRPr="007C4C16" w:rsidRDefault="007C4C16" w:rsidP="00715B46">
    <w:pPr>
      <w:pStyle w:val="Kopfzeile"/>
      <w:tabs>
        <w:tab w:val="clear" w:pos="4536"/>
        <w:tab w:val="center" w:pos="5103"/>
        <w:tab w:val="left" w:pos="5670"/>
      </w:tabs>
      <w:rPr>
        <w:rFonts w:ascii="Arial" w:hAnsi="Arial" w:cs="Arial"/>
        <w:sz w:val="32"/>
        <w:szCs w:val="32"/>
        <w:lang w:val="en-US"/>
      </w:rPr>
    </w:pPr>
    <w:r>
      <w:rPr>
        <w:rFonts w:ascii="Arial" w:hAnsi="Arial" w:cs="Arial"/>
        <w:sz w:val="32"/>
        <w:szCs w:val="32"/>
        <w:lang w:val="en-US"/>
      </w:rPr>
      <w:tab/>
    </w:r>
    <w:r>
      <w:rPr>
        <w:rFonts w:ascii="Arial" w:hAnsi="Arial" w:cs="Arial"/>
        <w:sz w:val="32"/>
        <w:szCs w:val="32"/>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0EE18" w14:textId="77777777" w:rsidR="002C0F32" w:rsidRDefault="00000000">
    <w:pPr>
      <w:pStyle w:val="Kopfzeile"/>
    </w:pPr>
    <w:r>
      <w:rPr>
        <w:noProof/>
      </w:rPr>
      <w:pict w14:anchorId="263491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235524" o:spid="_x0000_s1028" type="#_x0000_t75" style="position:absolute;margin-left:0;margin-top:0;width:595.2pt;height:841.9pt;z-index:-251658240;mso-position-horizontal:center;mso-position-horizontal-relative:margin;mso-position-vertical:center;mso-position-vertical-relative:margin" o:allowincell="f">
          <v:imagedata r:id="rId1" o:title="Briefbogen_neuesCD_A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BB"/>
    <w:rsid w:val="000036FA"/>
    <w:rsid w:val="00005052"/>
    <w:rsid w:val="00011586"/>
    <w:rsid w:val="00012D28"/>
    <w:rsid w:val="00013DA4"/>
    <w:rsid w:val="00015913"/>
    <w:rsid w:val="00016C06"/>
    <w:rsid w:val="000257EC"/>
    <w:rsid w:val="00025DE8"/>
    <w:rsid w:val="00031C4B"/>
    <w:rsid w:val="000346AD"/>
    <w:rsid w:val="0004184E"/>
    <w:rsid w:val="0004253E"/>
    <w:rsid w:val="00051E28"/>
    <w:rsid w:val="00052A1B"/>
    <w:rsid w:val="00052E46"/>
    <w:rsid w:val="00055057"/>
    <w:rsid w:val="00057E15"/>
    <w:rsid w:val="00060645"/>
    <w:rsid w:val="000608E6"/>
    <w:rsid w:val="00063664"/>
    <w:rsid w:val="00075622"/>
    <w:rsid w:val="00086114"/>
    <w:rsid w:val="00086A84"/>
    <w:rsid w:val="00095681"/>
    <w:rsid w:val="000A071C"/>
    <w:rsid w:val="000A1F26"/>
    <w:rsid w:val="000A54DF"/>
    <w:rsid w:val="000A5F70"/>
    <w:rsid w:val="000B117B"/>
    <w:rsid w:val="000B43AC"/>
    <w:rsid w:val="000B453F"/>
    <w:rsid w:val="000B5634"/>
    <w:rsid w:val="000C2962"/>
    <w:rsid w:val="000C4B84"/>
    <w:rsid w:val="000C4DAB"/>
    <w:rsid w:val="000C711D"/>
    <w:rsid w:val="000D16A5"/>
    <w:rsid w:val="000D1E74"/>
    <w:rsid w:val="000D2D07"/>
    <w:rsid w:val="000D52E8"/>
    <w:rsid w:val="000D6735"/>
    <w:rsid w:val="000D710E"/>
    <w:rsid w:val="000E1628"/>
    <w:rsid w:val="000E354B"/>
    <w:rsid w:val="000F0000"/>
    <w:rsid w:val="000F11BB"/>
    <w:rsid w:val="00100B4F"/>
    <w:rsid w:val="00103CC4"/>
    <w:rsid w:val="00104D51"/>
    <w:rsid w:val="00107B00"/>
    <w:rsid w:val="001108E3"/>
    <w:rsid w:val="001111D7"/>
    <w:rsid w:val="00115E6D"/>
    <w:rsid w:val="001226E7"/>
    <w:rsid w:val="00122F68"/>
    <w:rsid w:val="00125476"/>
    <w:rsid w:val="00126CAB"/>
    <w:rsid w:val="0013466E"/>
    <w:rsid w:val="001365A5"/>
    <w:rsid w:val="0014024A"/>
    <w:rsid w:val="00142DDF"/>
    <w:rsid w:val="0015054E"/>
    <w:rsid w:val="00153634"/>
    <w:rsid w:val="001621CD"/>
    <w:rsid w:val="00162CCE"/>
    <w:rsid w:val="0016426D"/>
    <w:rsid w:val="00170183"/>
    <w:rsid w:val="0017263C"/>
    <w:rsid w:val="00176631"/>
    <w:rsid w:val="0018199B"/>
    <w:rsid w:val="00182A8B"/>
    <w:rsid w:val="00182B1B"/>
    <w:rsid w:val="001843B6"/>
    <w:rsid w:val="0018537A"/>
    <w:rsid w:val="00186C3A"/>
    <w:rsid w:val="001903BF"/>
    <w:rsid w:val="00192CA1"/>
    <w:rsid w:val="00196DA4"/>
    <w:rsid w:val="001A23AB"/>
    <w:rsid w:val="001A306C"/>
    <w:rsid w:val="001A4610"/>
    <w:rsid w:val="001A4C94"/>
    <w:rsid w:val="001A5662"/>
    <w:rsid w:val="001A5A60"/>
    <w:rsid w:val="001A7B93"/>
    <w:rsid w:val="001B239A"/>
    <w:rsid w:val="001B56A7"/>
    <w:rsid w:val="001C15D1"/>
    <w:rsid w:val="001C263B"/>
    <w:rsid w:val="001C759F"/>
    <w:rsid w:val="001D14BB"/>
    <w:rsid w:val="001D1E32"/>
    <w:rsid w:val="001D2DCC"/>
    <w:rsid w:val="001D591B"/>
    <w:rsid w:val="001D6F27"/>
    <w:rsid w:val="001E3CD6"/>
    <w:rsid w:val="001E6C78"/>
    <w:rsid w:val="001E7D86"/>
    <w:rsid w:val="001F1F89"/>
    <w:rsid w:val="001F49D4"/>
    <w:rsid w:val="001F7EDE"/>
    <w:rsid w:val="00200436"/>
    <w:rsid w:val="00201C79"/>
    <w:rsid w:val="00204044"/>
    <w:rsid w:val="0020437A"/>
    <w:rsid w:val="002055DC"/>
    <w:rsid w:val="002068A1"/>
    <w:rsid w:val="00206F51"/>
    <w:rsid w:val="00210F5D"/>
    <w:rsid w:val="0021309C"/>
    <w:rsid w:val="00216B97"/>
    <w:rsid w:val="002170E7"/>
    <w:rsid w:val="002209BF"/>
    <w:rsid w:val="00223A9C"/>
    <w:rsid w:val="00223C4C"/>
    <w:rsid w:val="00225A3D"/>
    <w:rsid w:val="00227690"/>
    <w:rsid w:val="00231C9A"/>
    <w:rsid w:val="00241632"/>
    <w:rsid w:val="00242BBE"/>
    <w:rsid w:val="00254267"/>
    <w:rsid w:val="00254D1F"/>
    <w:rsid w:val="00261AF9"/>
    <w:rsid w:val="00266379"/>
    <w:rsid w:val="002665CE"/>
    <w:rsid w:val="00270B54"/>
    <w:rsid w:val="00271E6A"/>
    <w:rsid w:val="002729C3"/>
    <w:rsid w:val="002730EE"/>
    <w:rsid w:val="00274B10"/>
    <w:rsid w:val="002807C7"/>
    <w:rsid w:val="00282FC8"/>
    <w:rsid w:val="002932FE"/>
    <w:rsid w:val="00294AB4"/>
    <w:rsid w:val="002960B5"/>
    <w:rsid w:val="002A1D88"/>
    <w:rsid w:val="002A7088"/>
    <w:rsid w:val="002A7A6D"/>
    <w:rsid w:val="002B797F"/>
    <w:rsid w:val="002C0F32"/>
    <w:rsid w:val="002C20B3"/>
    <w:rsid w:val="002C374F"/>
    <w:rsid w:val="002D50EE"/>
    <w:rsid w:val="002E4521"/>
    <w:rsid w:val="002E5042"/>
    <w:rsid w:val="002E5AF4"/>
    <w:rsid w:val="002E71F1"/>
    <w:rsid w:val="002E7E80"/>
    <w:rsid w:val="002F1E6C"/>
    <w:rsid w:val="002F4046"/>
    <w:rsid w:val="002F63EF"/>
    <w:rsid w:val="00302FB8"/>
    <w:rsid w:val="0030353E"/>
    <w:rsid w:val="0030512D"/>
    <w:rsid w:val="00310FFC"/>
    <w:rsid w:val="003130A2"/>
    <w:rsid w:val="0031312E"/>
    <w:rsid w:val="00313CB4"/>
    <w:rsid w:val="003140E0"/>
    <w:rsid w:val="0031477F"/>
    <w:rsid w:val="00316587"/>
    <w:rsid w:val="00316D5C"/>
    <w:rsid w:val="003223B3"/>
    <w:rsid w:val="0032427A"/>
    <w:rsid w:val="00324EA4"/>
    <w:rsid w:val="00326129"/>
    <w:rsid w:val="00334705"/>
    <w:rsid w:val="00335431"/>
    <w:rsid w:val="0033574A"/>
    <w:rsid w:val="0034098D"/>
    <w:rsid w:val="00341593"/>
    <w:rsid w:val="00341958"/>
    <w:rsid w:val="00342F9F"/>
    <w:rsid w:val="00343C8C"/>
    <w:rsid w:val="0034601A"/>
    <w:rsid w:val="00350ACA"/>
    <w:rsid w:val="00363DA3"/>
    <w:rsid w:val="003739E7"/>
    <w:rsid w:val="003778B7"/>
    <w:rsid w:val="00377CC9"/>
    <w:rsid w:val="003826A1"/>
    <w:rsid w:val="003829C9"/>
    <w:rsid w:val="0038564F"/>
    <w:rsid w:val="00392D63"/>
    <w:rsid w:val="00393462"/>
    <w:rsid w:val="00393D3B"/>
    <w:rsid w:val="0039432F"/>
    <w:rsid w:val="00397D22"/>
    <w:rsid w:val="003A1405"/>
    <w:rsid w:val="003A1D82"/>
    <w:rsid w:val="003A6DCE"/>
    <w:rsid w:val="003B2304"/>
    <w:rsid w:val="003B38F2"/>
    <w:rsid w:val="003B392B"/>
    <w:rsid w:val="003B415E"/>
    <w:rsid w:val="003B46B3"/>
    <w:rsid w:val="003C3770"/>
    <w:rsid w:val="003C37B0"/>
    <w:rsid w:val="003C7A4F"/>
    <w:rsid w:val="003D143B"/>
    <w:rsid w:val="003D36A7"/>
    <w:rsid w:val="003D4CA4"/>
    <w:rsid w:val="003E10A5"/>
    <w:rsid w:val="003E2424"/>
    <w:rsid w:val="003E2444"/>
    <w:rsid w:val="003E2F4F"/>
    <w:rsid w:val="003E4ED3"/>
    <w:rsid w:val="003E7101"/>
    <w:rsid w:val="003F08D8"/>
    <w:rsid w:val="003F2E0A"/>
    <w:rsid w:val="003F4251"/>
    <w:rsid w:val="003F4B1B"/>
    <w:rsid w:val="003F62BA"/>
    <w:rsid w:val="00400978"/>
    <w:rsid w:val="004013C0"/>
    <w:rsid w:val="004054E5"/>
    <w:rsid w:val="00412683"/>
    <w:rsid w:val="00413130"/>
    <w:rsid w:val="00415378"/>
    <w:rsid w:val="00415A0E"/>
    <w:rsid w:val="00416C6E"/>
    <w:rsid w:val="00417578"/>
    <w:rsid w:val="00420646"/>
    <w:rsid w:val="00424076"/>
    <w:rsid w:val="00424A04"/>
    <w:rsid w:val="00425C4B"/>
    <w:rsid w:val="00427188"/>
    <w:rsid w:val="00433DA1"/>
    <w:rsid w:val="00435D0A"/>
    <w:rsid w:val="0044036C"/>
    <w:rsid w:val="00440912"/>
    <w:rsid w:val="00441059"/>
    <w:rsid w:val="00445280"/>
    <w:rsid w:val="004513E5"/>
    <w:rsid w:val="0045225E"/>
    <w:rsid w:val="00456423"/>
    <w:rsid w:val="0046415F"/>
    <w:rsid w:val="00464607"/>
    <w:rsid w:val="00464FEE"/>
    <w:rsid w:val="00465DE5"/>
    <w:rsid w:val="004732CC"/>
    <w:rsid w:val="00476389"/>
    <w:rsid w:val="0047718E"/>
    <w:rsid w:val="00481930"/>
    <w:rsid w:val="004872E6"/>
    <w:rsid w:val="00490208"/>
    <w:rsid w:val="00490BB3"/>
    <w:rsid w:val="0049353A"/>
    <w:rsid w:val="00494E47"/>
    <w:rsid w:val="00497C65"/>
    <w:rsid w:val="004A41CD"/>
    <w:rsid w:val="004A65EC"/>
    <w:rsid w:val="004A76D7"/>
    <w:rsid w:val="004A7B14"/>
    <w:rsid w:val="004B1139"/>
    <w:rsid w:val="004B4BDE"/>
    <w:rsid w:val="004B69B5"/>
    <w:rsid w:val="004C131E"/>
    <w:rsid w:val="004C6780"/>
    <w:rsid w:val="004C7352"/>
    <w:rsid w:val="004C736A"/>
    <w:rsid w:val="004C7618"/>
    <w:rsid w:val="004C7749"/>
    <w:rsid w:val="004D034D"/>
    <w:rsid w:val="004D6E9F"/>
    <w:rsid w:val="004D7BAD"/>
    <w:rsid w:val="004E209A"/>
    <w:rsid w:val="004E29C1"/>
    <w:rsid w:val="004E46A7"/>
    <w:rsid w:val="004E6571"/>
    <w:rsid w:val="004E71A2"/>
    <w:rsid w:val="004F06C5"/>
    <w:rsid w:val="004F1541"/>
    <w:rsid w:val="004F1AC5"/>
    <w:rsid w:val="004F1FA9"/>
    <w:rsid w:val="00501346"/>
    <w:rsid w:val="00503164"/>
    <w:rsid w:val="005033E8"/>
    <w:rsid w:val="005048DD"/>
    <w:rsid w:val="00504D04"/>
    <w:rsid w:val="00504FB3"/>
    <w:rsid w:val="0050504E"/>
    <w:rsid w:val="00512941"/>
    <w:rsid w:val="00515082"/>
    <w:rsid w:val="00520BE8"/>
    <w:rsid w:val="00520EC2"/>
    <w:rsid w:val="0052516F"/>
    <w:rsid w:val="00530C2E"/>
    <w:rsid w:val="005346D7"/>
    <w:rsid w:val="00534C7B"/>
    <w:rsid w:val="00542234"/>
    <w:rsid w:val="0054433B"/>
    <w:rsid w:val="00547638"/>
    <w:rsid w:val="00550DCF"/>
    <w:rsid w:val="005521E7"/>
    <w:rsid w:val="00552511"/>
    <w:rsid w:val="0055520D"/>
    <w:rsid w:val="00563BBC"/>
    <w:rsid w:val="00564AAA"/>
    <w:rsid w:val="00574F9D"/>
    <w:rsid w:val="005750C4"/>
    <w:rsid w:val="00575CE5"/>
    <w:rsid w:val="00575E80"/>
    <w:rsid w:val="00584A62"/>
    <w:rsid w:val="0058534A"/>
    <w:rsid w:val="0059373F"/>
    <w:rsid w:val="00594036"/>
    <w:rsid w:val="00597366"/>
    <w:rsid w:val="005A3BF8"/>
    <w:rsid w:val="005A4444"/>
    <w:rsid w:val="005B106B"/>
    <w:rsid w:val="005B34C1"/>
    <w:rsid w:val="005B6259"/>
    <w:rsid w:val="005C131A"/>
    <w:rsid w:val="005C3418"/>
    <w:rsid w:val="005C7B7E"/>
    <w:rsid w:val="005E54A9"/>
    <w:rsid w:val="005E63BC"/>
    <w:rsid w:val="005F0982"/>
    <w:rsid w:val="005F1275"/>
    <w:rsid w:val="005F1F78"/>
    <w:rsid w:val="005F35B4"/>
    <w:rsid w:val="005F43C0"/>
    <w:rsid w:val="005F7EE0"/>
    <w:rsid w:val="00601CB0"/>
    <w:rsid w:val="00601F99"/>
    <w:rsid w:val="0061272E"/>
    <w:rsid w:val="00612C7D"/>
    <w:rsid w:val="006266D2"/>
    <w:rsid w:val="00630931"/>
    <w:rsid w:val="00631F56"/>
    <w:rsid w:val="006373C1"/>
    <w:rsid w:val="006419C6"/>
    <w:rsid w:val="00642F39"/>
    <w:rsid w:val="00643F12"/>
    <w:rsid w:val="00647577"/>
    <w:rsid w:val="006512E0"/>
    <w:rsid w:val="00651D2A"/>
    <w:rsid w:val="00653C9D"/>
    <w:rsid w:val="006546FE"/>
    <w:rsid w:val="0065792D"/>
    <w:rsid w:val="0066095A"/>
    <w:rsid w:val="00661295"/>
    <w:rsid w:val="00661597"/>
    <w:rsid w:val="00662324"/>
    <w:rsid w:val="00662CBD"/>
    <w:rsid w:val="00664244"/>
    <w:rsid w:val="00664485"/>
    <w:rsid w:val="00666056"/>
    <w:rsid w:val="00667F8C"/>
    <w:rsid w:val="00671DE4"/>
    <w:rsid w:val="00675181"/>
    <w:rsid w:val="00675EC1"/>
    <w:rsid w:val="00676EB6"/>
    <w:rsid w:val="00686856"/>
    <w:rsid w:val="006905DA"/>
    <w:rsid w:val="006943B7"/>
    <w:rsid w:val="00695689"/>
    <w:rsid w:val="006A11B2"/>
    <w:rsid w:val="006A32AA"/>
    <w:rsid w:val="006A7C84"/>
    <w:rsid w:val="006B7EC0"/>
    <w:rsid w:val="006C0FD0"/>
    <w:rsid w:val="006C25CB"/>
    <w:rsid w:val="006C3C1C"/>
    <w:rsid w:val="006C7022"/>
    <w:rsid w:val="006E0CDC"/>
    <w:rsid w:val="006E10EB"/>
    <w:rsid w:val="006E22A8"/>
    <w:rsid w:val="006E54BB"/>
    <w:rsid w:val="006E5AD4"/>
    <w:rsid w:val="006F464E"/>
    <w:rsid w:val="006F6E02"/>
    <w:rsid w:val="007063F3"/>
    <w:rsid w:val="007100BF"/>
    <w:rsid w:val="00710F7B"/>
    <w:rsid w:val="007111EE"/>
    <w:rsid w:val="007117BB"/>
    <w:rsid w:val="0071237F"/>
    <w:rsid w:val="00715013"/>
    <w:rsid w:val="00715B46"/>
    <w:rsid w:val="007318AD"/>
    <w:rsid w:val="0073314C"/>
    <w:rsid w:val="007352A8"/>
    <w:rsid w:val="007354D9"/>
    <w:rsid w:val="007355B9"/>
    <w:rsid w:val="0073598C"/>
    <w:rsid w:val="007409E5"/>
    <w:rsid w:val="00740D9E"/>
    <w:rsid w:val="0074374D"/>
    <w:rsid w:val="00743E5D"/>
    <w:rsid w:val="00744937"/>
    <w:rsid w:val="007453BA"/>
    <w:rsid w:val="00766F4E"/>
    <w:rsid w:val="007730D7"/>
    <w:rsid w:val="0077333D"/>
    <w:rsid w:val="0077495B"/>
    <w:rsid w:val="00775288"/>
    <w:rsid w:val="00787B0D"/>
    <w:rsid w:val="007939E3"/>
    <w:rsid w:val="00796461"/>
    <w:rsid w:val="007A4A55"/>
    <w:rsid w:val="007B02FE"/>
    <w:rsid w:val="007B091D"/>
    <w:rsid w:val="007B19AC"/>
    <w:rsid w:val="007B32B8"/>
    <w:rsid w:val="007B43A1"/>
    <w:rsid w:val="007B4E70"/>
    <w:rsid w:val="007B52E7"/>
    <w:rsid w:val="007B6B45"/>
    <w:rsid w:val="007C4BC2"/>
    <w:rsid w:val="007C4C16"/>
    <w:rsid w:val="007C66F4"/>
    <w:rsid w:val="007C6D5C"/>
    <w:rsid w:val="007D1630"/>
    <w:rsid w:val="007D28E4"/>
    <w:rsid w:val="007D2A5F"/>
    <w:rsid w:val="007D365D"/>
    <w:rsid w:val="007D4BF0"/>
    <w:rsid w:val="007E125C"/>
    <w:rsid w:val="007E4427"/>
    <w:rsid w:val="007F48F9"/>
    <w:rsid w:val="007F72D4"/>
    <w:rsid w:val="00802EED"/>
    <w:rsid w:val="00805EF6"/>
    <w:rsid w:val="00814CEF"/>
    <w:rsid w:val="008238E1"/>
    <w:rsid w:val="0082457C"/>
    <w:rsid w:val="00831273"/>
    <w:rsid w:val="00836127"/>
    <w:rsid w:val="00842EDB"/>
    <w:rsid w:val="00845869"/>
    <w:rsid w:val="0084779E"/>
    <w:rsid w:val="00851529"/>
    <w:rsid w:val="00854136"/>
    <w:rsid w:val="00854ACD"/>
    <w:rsid w:val="00855024"/>
    <w:rsid w:val="00856DFB"/>
    <w:rsid w:val="00857EB0"/>
    <w:rsid w:val="008602ED"/>
    <w:rsid w:val="0086133F"/>
    <w:rsid w:val="00861F32"/>
    <w:rsid w:val="00862CEF"/>
    <w:rsid w:val="0086469F"/>
    <w:rsid w:val="00865D6E"/>
    <w:rsid w:val="00866D0C"/>
    <w:rsid w:val="0086774C"/>
    <w:rsid w:val="008709BC"/>
    <w:rsid w:val="00872BE3"/>
    <w:rsid w:val="008756AC"/>
    <w:rsid w:val="008761AC"/>
    <w:rsid w:val="0087650E"/>
    <w:rsid w:val="00876708"/>
    <w:rsid w:val="00877D4F"/>
    <w:rsid w:val="00880B2B"/>
    <w:rsid w:val="00881204"/>
    <w:rsid w:val="0088128D"/>
    <w:rsid w:val="00881AD0"/>
    <w:rsid w:val="00885B30"/>
    <w:rsid w:val="00887F4D"/>
    <w:rsid w:val="00890CDA"/>
    <w:rsid w:val="00891A26"/>
    <w:rsid w:val="00892019"/>
    <w:rsid w:val="008A33BA"/>
    <w:rsid w:val="008A4472"/>
    <w:rsid w:val="008A62D2"/>
    <w:rsid w:val="008B470B"/>
    <w:rsid w:val="008B712A"/>
    <w:rsid w:val="008C1125"/>
    <w:rsid w:val="008C169A"/>
    <w:rsid w:val="008D0A47"/>
    <w:rsid w:val="008D2931"/>
    <w:rsid w:val="008D4AB0"/>
    <w:rsid w:val="008E27F2"/>
    <w:rsid w:val="008E3DAF"/>
    <w:rsid w:val="008E4D2D"/>
    <w:rsid w:val="008E5BC9"/>
    <w:rsid w:val="008F57ED"/>
    <w:rsid w:val="0090037B"/>
    <w:rsid w:val="00900BE2"/>
    <w:rsid w:val="00901551"/>
    <w:rsid w:val="009033BB"/>
    <w:rsid w:val="0090415D"/>
    <w:rsid w:val="009041CA"/>
    <w:rsid w:val="00907CED"/>
    <w:rsid w:val="009124FF"/>
    <w:rsid w:val="009135E6"/>
    <w:rsid w:val="00921335"/>
    <w:rsid w:val="00922042"/>
    <w:rsid w:val="00924063"/>
    <w:rsid w:val="00925DA5"/>
    <w:rsid w:val="009261A2"/>
    <w:rsid w:val="00931BBA"/>
    <w:rsid w:val="00932678"/>
    <w:rsid w:val="00932CC0"/>
    <w:rsid w:val="00934601"/>
    <w:rsid w:val="00935997"/>
    <w:rsid w:val="00935AE3"/>
    <w:rsid w:val="009412A8"/>
    <w:rsid w:val="0094378F"/>
    <w:rsid w:val="00944BBA"/>
    <w:rsid w:val="00944E66"/>
    <w:rsid w:val="009478C4"/>
    <w:rsid w:val="009518FA"/>
    <w:rsid w:val="009554C3"/>
    <w:rsid w:val="00957DC8"/>
    <w:rsid w:val="00960039"/>
    <w:rsid w:val="00960361"/>
    <w:rsid w:val="0096191D"/>
    <w:rsid w:val="00962898"/>
    <w:rsid w:val="00963CBB"/>
    <w:rsid w:val="00964448"/>
    <w:rsid w:val="00964DA9"/>
    <w:rsid w:val="00967282"/>
    <w:rsid w:val="009674D2"/>
    <w:rsid w:val="00977684"/>
    <w:rsid w:val="0098169F"/>
    <w:rsid w:val="0098318D"/>
    <w:rsid w:val="00983C7D"/>
    <w:rsid w:val="00984503"/>
    <w:rsid w:val="009908D7"/>
    <w:rsid w:val="00992DDF"/>
    <w:rsid w:val="009944CD"/>
    <w:rsid w:val="009A1E6F"/>
    <w:rsid w:val="009A4A6C"/>
    <w:rsid w:val="009A53E8"/>
    <w:rsid w:val="009A6595"/>
    <w:rsid w:val="009B1C19"/>
    <w:rsid w:val="009B68B4"/>
    <w:rsid w:val="009C11E2"/>
    <w:rsid w:val="009C2C76"/>
    <w:rsid w:val="009C4AA2"/>
    <w:rsid w:val="009C735D"/>
    <w:rsid w:val="009D0FA7"/>
    <w:rsid w:val="009E3E3F"/>
    <w:rsid w:val="009E4CBA"/>
    <w:rsid w:val="009E5732"/>
    <w:rsid w:val="009E576C"/>
    <w:rsid w:val="009E58AD"/>
    <w:rsid w:val="009E6432"/>
    <w:rsid w:val="009E71CB"/>
    <w:rsid w:val="009F179C"/>
    <w:rsid w:val="009F2DDB"/>
    <w:rsid w:val="009F3149"/>
    <w:rsid w:val="009F359A"/>
    <w:rsid w:val="009F506F"/>
    <w:rsid w:val="009F69A7"/>
    <w:rsid w:val="00A01422"/>
    <w:rsid w:val="00A01F68"/>
    <w:rsid w:val="00A05B0F"/>
    <w:rsid w:val="00A05C20"/>
    <w:rsid w:val="00A05FF9"/>
    <w:rsid w:val="00A0623C"/>
    <w:rsid w:val="00A15AB1"/>
    <w:rsid w:val="00A200CE"/>
    <w:rsid w:val="00A24DFB"/>
    <w:rsid w:val="00A30521"/>
    <w:rsid w:val="00A319D1"/>
    <w:rsid w:val="00A320A7"/>
    <w:rsid w:val="00A33A8D"/>
    <w:rsid w:val="00A41568"/>
    <w:rsid w:val="00A4273C"/>
    <w:rsid w:val="00A42779"/>
    <w:rsid w:val="00A44AE5"/>
    <w:rsid w:val="00A457A1"/>
    <w:rsid w:val="00A47E56"/>
    <w:rsid w:val="00A51CB9"/>
    <w:rsid w:val="00A52E70"/>
    <w:rsid w:val="00A548FF"/>
    <w:rsid w:val="00A607F8"/>
    <w:rsid w:val="00A61D74"/>
    <w:rsid w:val="00A6283B"/>
    <w:rsid w:val="00A6306B"/>
    <w:rsid w:val="00A6487A"/>
    <w:rsid w:val="00A648F4"/>
    <w:rsid w:val="00A64A5C"/>
    <w:rsid w:val="00A65458"/>
    <w:rsid w:val="00A65DB0"/>
    <w:rsid w:val="00A7116B"/>
    <w:rsid w:val="00A71C8C"/>
    <w:rsid w:val="00A751B2"/>
    <w:rsid w:val="00A753BD"/>
    <w:rsid w:val="00A8323C"/>
    <w:rsid w:val="00A8727F"/>
    <w:rsid w:val="00A93E2B"/>
    <w:rsid w:val="00A95DD0"/>
    <w:rsid w:val="00A967A9"/>
    <w:rsid w:val="00AA227E"/>
    <w:rsid w:val="00AA2A5F"/>
    <w:rsid w:val="00AA2F53"/>
    <w:rsid w:val="00AA34C9"/>
    <w:rsid w:val="00AA4321"/>
    <w:rsid w:val="00AA482C"/>
    <w:rsid w:val="00AB2A57"/>
    <w:rsid w:val="00AB38BC"/>
    <w:rsid w:val="00AB6810"/>
    <w:rsid w:val="00AB74AF"/>
    <w:rsid w:val="00AB7792"/>
    <w:rsid w:val="00AC045D"/>
    <w:rsid w:val="00AC52F5"/>
    <w:rsid w:val="00AC6D04"/>
    <w:rsid w:val="00AC7475"/>
    <w:rsid w:val="00AD1F2E"/>
    <w:rsid w:val="00AD2A7D"/>
    <w:rsid w:val="00AD5DE9"/>
    <w:rsid w:val="00AE127A"/>
    <w:rsid w:val="00AE1EC7"/>
    <w:rsid w:val="00AE28E7"/>
    <w:rsid w:val="00AF09DB"/>
    <w:rsid w:val="00AF2F2F"/>
    <w:rsid w:val="00AF30CD"/>
    <w:rsid w:val="00AF4C15"/>
    <w:rsid w:val="00AF5D0D"/>
    <w:rsid w:val="00AF651E"/>
    <w:rsid w:val="00B00154"/>
    <w:rsid w:val="00B01CAD"/>
    <w:rsid w:val="00B04912"/>
    <w:rsid w:val="00B04AEF"/>
    <w:rsid w:val="00B11597"/>
    <w:rsid w:val="00B132CD"/>
    <w:rsid w:val="00B133D6"/>
    <w:rsid w:val="00B13667"/>
    <w:rsid w:val="00B1686A"/>
    <w:rsid w:val="00B23B9E"/>
    <w:rsid w:val="00B24ACA"/>
    <w:rsid w:val="00B25240"/>
    <w:rsid w:val="00B25535"/>
    <w:rsid w:val="00B26632"/>
    <w:rsid w:val="00B279BC"/>
    <w:rsid w:val="00B37AC1"/>
    <w:rsid w:val="00B37C08"/>
    <w:rsid w:val="00B41A98"/>
    <w:rsid w:val="00B442DB"/>
    <w:rsid w:val="00B45B8E"/>
    <w:rsid w:val="00B5384B"/>
    <w:rsid w:val="00B62060"/>
    <w:rsid w:val="00B717D4"/>
    <w:rsid w:val="00B72894"/>
    <w:rsid w:val="00B83D4D"/>
    <w:rsid w:val="00B84AD1"/>
    <w:rsid w:val="00B858BF"/>
    <w:rsid w:val="00B85B4B"/>
    <w:rsid w:val="00B866FC"/>
    <w:rsid w:val="00B86BA7"/>
    <w:rsid w:val="00B87791"/>
    <w:rsid w:val="00B91309"/>
    <w:rsid w:val="00B929B0"/>
    <w:rsid w:val="00B93211"/>
    <w:rsid w:val="00B94749"/>
    <w:rsid w:val="00B970B8"/>
    <w:rsid w:val="00BA5AC5"/>
    <w:rsid w:val="00BA5D3D"/>
    <w:rsid w:val="00BB198B"/>
    <w:rsid w:val="00BB39E6"/>
    <w:rsid w:val="00BB3E2F"/>
    <w:rsid w:val="00BB5F24"/>
    <w:rsid w:val="00BB6C82"/>
    <w:rsid w:val="00BB6E08"/>
    <w:rsid w:val="00BC377A"/>
    <w:rsid w:val="00BC4E48"/>
    <w:rsid w:val="00BD195F"/>
    <w:rsid w:val="00BD4130"/>
    <w:rsid w:val="00BE773F"/>
    <w:rsid w:val="00BF0F46"/>
    <w:rsid w:val="00BF522E"/>
    <w:rsid w:val="00BF5F5D"/>
    <w:rsid w:val="00BF602F"/>
    <w:rsid w:val="00BF6132"/>
    <w:rsid w:val="00C12480"/>
    <w:rsid w:val="00C13101"/>
    <w:rsid w:val="00C2596E"/>
    <w:rsid w:val="00C2775D"/>
    <w:rsid w:val="00C30AB9"/>
    <w:rsid w:val="00C359ED"/>
    <w:rsid w:val="00C4407B"/>
    <w:rsid w:val="00C47326"/>
    <w:rsid w:val="00C47D87"/>
    <w:rsid w:val="00C52125"/>
    <w:rsid w:val="00C608C6"/>
    <w:rsid w:val="00C618C1"/>
    <w:rsid w:val="00C63652"/>
    <w:rsid w:val="00C644D3"/>
    <w:rsid w:val="00C6643E"/>
    <w:rsid w:val="00C67536"/>
    <w:rsid w:val="00C7248D"/>
    <w:rsid w:val="00C72787"/>
    <w:rsid w:val="00C74455"/>
    <w:rsid w:val="00C75419"/>
    <w:rsid w:val="00C75C71"/>
    <w:rsid w:val="00C82068"/>
    <w:rsid w:val="00C8208E"/>
    <w:rsid w:val="00C8323F"/>
    <w:rsid w:val="00C84CAC"/>
    <w:rsid w:val="00C850FC"/>
    <w:rsid w:val="00C9183B"/>
    <w:rsid w:val="00C94EB7"/>
    <w:rsid w:val="00C97CE8"/>
    <w:rsid w:val="00CA11D8"/>
    <w:rsid w:val="00CA336D"/>
    <w:rsid w:val="00CA5BE0"/>
    <w:rsid w:val="00CA5D9B"/>
    <w:rsid w:val="00CA5DD8"/>
    <w:rsid w:val="00CB17CA"/>
    <w:rsid w:val="00CB1844"/>
    <w:rsid w:val="00CB39EA"/>
    <w:rsid w:val="00CB5F67"/>
    <w:rsid w:val="00CB72D1"/>
    <w:rsid w:val="00CC2F5C"/>
    <w:rsid w:val="00CC3870"/>
    <w:rsid w:val="00CC4430"/>
    <w:rsid w:val="00CC5FC8"/>
    <w:rsid w:val="00CD52CD"/>
    <w:rsid w:val="00CD5867"/>
    <w:rsid w:val="00CD5975"/>
    <w:rsid w:val="00CE049F"/>
    <w:rsid w:val="00CE0A7B"/>
    <w:rsid w:val="00CE1632"/>
    <w:rsid w:val="00CE336D"/>
    <w:rsid w:val="00CE61BE"/>
    <w:rsid w:val="00CF28CB"/>
    <w:rsid w:val="00CF2C62"/>
    <w:rsid w:val="00CF4466"/>
    <w:rsid w:val="00CF4A4D"/>
    <w:rsid w:val="00CF65C9"/>
    <w:rsid w:val="00D00D5F"/>
    <w:rsid w:val="00D0117F"/>
    <w:rsid w:val="00D07CF0"/>
    <w:rsid w:val="00D10B73"/>
    <w:rsid w:val="00D144DF"/>
    <w:rsid w:val="00D14655"/>
    <w:rsid w:val="00D14DAD"/>
    <w:rsid w:val="00D15F0D"/>
    <w:rsid w:val="00D16431"/>
    <w:rsid w:val="00D204CD"/>
    <w:rsid w:val="00D21E7B"/>
    <w:rsid w:val="00D22E9B"/>
    <w:rsid w:val="00D239B2"/>
    <w:rsid w:val="00D2470B"/>
    <w:rsid w:val="00D26391"/>
    <w:rsid w:val="00D267D8"/>
    <w:rsid w:val="00D3139E"/>
    <w:rsid w:val="00D319B3"/>
    <w:rsid w:val="00D33F3C"/>
    <w:rsid w:val="00D34BD5"/>
    <w:rsid w:val="00D35737"/>
    <w:rsid w:val="00D35FCB"/>
    <w:rsid w:val="00D44D7D"/>
    <w:rsid w:val="00D57945"/>
    <w:rsid w:val="00D623A4"/>
    <w:rsid w:val="00D725AE"/>
    <w:rsid w:val="00D72989"/>
    <w:rsid w:val="00D8090E"/>
    <w:rsid w:val="00D8144C"/>
    <w:rsid w:val="00D83206"/>
    <w:rsid w:val="00D837E9"/>
    <w:rsid w:val="00D87DE3"/>
    <w:rsid w:val="00D9037C"/>
    <w:rsid w:val="00D91EDC"/>
    <w:rsid w:val="00D94D1D"/>
    <w:rsid w:val="00D95494"/>
    <w:rsid w:val="00D976ED"/>
    <w:rsid w:val="00DA14C6"/>
    <w:rsid w:val="00DA783D"/>
    <w:rsid w:val="00DB0A16"/>
    <w:rsid w:val="00DB125F"/>
    <w:rsid w:val="00DB5497"/>
    <w:rsid w:val="00DB671A"/>
    <w:rsid w:val="00DB78FF"/>
    <w:rsid w:val="00DB791B"/>
    <w:rsid w:val="00DC048F"/>
    <w:rsid w:val="00DC1EC6"/>
    <w:rsid w:val="00DC22CD"/>
    <w:rsid w:val="00DC3AA5"/>
    <w:rsid w:val="00DC4757"/>
    <w:rsid w:val="00DC51EF"/>
    <w:rsid w:val="00DC75B3"/>
    <w:rsid w:val="00DD055C"/>
    <w:rsid w:val="00DD1E2C"/>
    <w:rsid w:val="00DD7677"/>
    <w:rsid w:val="00DE0633"/>
    <w:rsid w:val="00DE6EB6"/>
    <w:rsid w:val="00DF3B55"/>
    <w:rsid w:val="00DF3B93"/>
    <w:rsid w:val="00E0075A"/>
    <w:rsid w:val="00E00EA7"/>
    <w:rsid w:val="00E02CD3"/>
    <w:rsid w:val="00E0349B"/>
    <w:rsid w:val="00E03F07"/>
    <w:rsid w:val="00E041C7"/>
    <w:rsid w:val="00E07B89"/>
    <w:rsid w:val="00E07CFA"/>
    <w:rsid w:val="00E13187"/>
    <w:rsid w:val="00E15658"/>
    <w:rsid w:val="00E16689"/>
    <w:rsid w:val="00E17A30"/>
    <w:rsid w:val="00E22E62"/>
    <w:rsid w:val="00E24995"/>
    <w:rsid w:val="00E25F19"/>
    <w:rsid w:val="00E26084"/>
    <w:rsid w:val="00E26597"/>
    <w:rsid w:val="00E2738F"/>
    <w:rsid w:val="00E276A4"/>
    <w:rsid w:val="00E276EB"/>
    <w:rsid w:val="00E30843"/>
    <w:rsid w:val="00E30E5B"/>
    <w:rsid w:val="00E33BFF"/>
    <w:rsid w:val="00E374FB"/>
    <w:rsid w:val="00E40DE2"/>
    <w:rsid w:val="00E41E86"/>
    <w:rsid w:val="00E46CF2"/>
    <w:rsid w:val="00E470E6"/>
    <w:rsid w:val="00E566A6"/>
    <w:rsid w:val="00E60F5C"/>
    <w:rsid w:val="00E628EF"/>
    <w:rsid w:val="00E62AA7"/>
    <w:rsid w:val="00E75A57"/>
    <w:rsid w:val="00E907D6"/>
    <w:rsid w:val="00E911C2"/>
    <w:rsid w:val="00E966AB"/>
    <w:rsid w:val="00EA4F8C"/>
    <w:rsid w:val="00EA5DC9"/>
    <w:rsid w:val="00EA60BE"/>
    <w:rsid w:val="00EA7463"/>
    <w:rsid w:val="00EB1D40"/>
    <w:rsid w:val="00EB35DE"/>
    <w:rsid w:val="00EC4E4D"/>
    <w:rsid w:val="00ED2593"/>
    <w:rsid w:val="00ED4078"/>
    <w:rsid w:val="00ED5043"/>
    <w:rsid w:val="00EE019D"/>
    <w:rsid w:val="00EE7215"/>
    <w:rsid w:val="00EF7EF0"/>
    <w:rsid w:val="00F015EA"/>
    <w:rsid w:val="00F0290E"/>
    <w:rsid w:val="00F07826"/>
    <w:rsid w:val="00F13DDC"/>
    <w:rsid w:val="00F248F2"/>
    <w:rsid w:val="00F26BC9"/>
    <w:rsid w:val="00F328C4"/>
    <w:rsid w:val="00F32EAB"/>
    <w:rsid w:val="00F3359F"/>
    <w:rsid w:val="00F44A54"/>
    <w:rsid w:val="00F503CD"/>
    <w:rsid w:val="00F5342F"/>
    <w:rsid w:val="00F5403A"/>
    <w:rsid w:val="00F5557C"/>
    <w:rsid w:val="00F556D8"/>
    <w:rsid w:val="00F6155B"/>
    <w:rsid w:val="00F61C3C"/>
    <w:rsid w:val="00F640B0"/>
    <w:rsid w:val="00F6710B"/>
    <w:rsid w:val="00F70736"/>
    <w:rsid w:val="00F70C71"/>
    <w:rsid w:val="00F7105C"/>
    <w:rsid w:val="00F75302"/>
    <w:rsid w:val="00F755CC"/>
    <w:rsid w:val="00F77F1E"/>
    <w:rsid w:val="00F80312"/>
    <w:rsid w:val="00F80DB4"/>
    <w:rsid w:val="00F81554"/>
    <w:rsid w:val="00F820BA"/>
    <w:rsid w:val="00F85D01"/>
    <w:rsid w:val="00F863D3"/>
    <w:rsid w:val="00F90397"/>
    <w:rsid w:val="00F93239"/>
    <w:rsid w:val="00F93C3A"/>
    <w:rsid w:val="00F94A51"/>
    <w:rsid w:val="00FA75CD"/>
    <w:rsid w:val="00FA7DA3"/>
    <w:rsid w:val="00FB2882"/>
    <w:rsid w:val="00FB40F7"/>
    <w:rsid w:val="00FB49B5"/>
    <w:rsid w:val="00FB5EC5"/>
    <w:rsid w:val="00FC5D10"/>
    <w:rsid w:val="00FD2D4D"/>
    <w:rsid w:val="00FD6B6A"/>
    <w:rsid w:val="00FE167C"/>
    <w:rsid w:val="00FE1A91"/>
    <w:rsid w:val="00FE22F7"/>
    <w:rsid w:val="00FF1314"/>
    <w:rsid w:val="00FF1C7A"/>
    <w:rsid w:val="00FF3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9781AA"/>
  <w15:docId w15:val="{85E96E6E-F502-40A3-8DDF-C01F72A0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63CBB"/>
    <w:pPr>
      <w:spacing w:after="160" w:line="256" w:lineRule="auto"/>
    </w:pPr>
    <w:rPr>
      <w:rFonts w:asciiTheme="minorHAnsi" w:eastAsiaTheme="minorHAnsi" w:hAnsiTheme="minorHAnsi" w:cstheme="minorBidi"/>
      <w:kern w:val="2"/>
      <w:sz w:val="22"/>
      <w:szCs w:val="22"/>
      <w:lang w:eastAsia="en-US"/>
      <w14:ligatures w14:val="standardContextual"/>
    </w:rPr>
  </w:style>
  <w:style w:type="paragraph" w:styleId="berschrift1">
    <w:name w:val="heading 1"/>
    <w:basedOn w:val="Standard"/>
    <w:next w:val="Standard"/>
    <w:link w:val="berschrift1Zchn"/>
    <w:uiPriority w:val="9"/>
    <w:qFormat/>
    <w:rsid w:val="00963C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semiHidden/>
    <w:unhideWhenUsed/>
    <w:qFormat/>
    <w:rsid w:val="00963CB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KopfzeileZchn">
    <w:name w:val="Kopfzeile Zchn"/>
    <w:basedOn w:val="Absatz-Standardschriftart"/>
    <w:link w:val="Kopfzeile"/>
    <w:rsid w:val="00805EF6"/>
    <w:rPr>
      <w:sz w:val="24"/>
      <w:szCs w:val="24"/>
    </w:rPr>
  </w:style>
  <w:style w:type="paragraph" w:styleId="Fuzeile">
    <w:name w:val="footer"/>
    <w:basedOn w:val="Standard"/>
    <w:link w:val="FuzeileZchn"/>
    <w:rsid w:val="00805EF6"/>
    <w:pPr>
      <w:tabs>
        <w:tab w:val="center" w:pos="4536"/>
        <w:tab w:val="right" w:pos="9072"/>
      </w:tabs>
      <w:spacing w:after="0" w:line="240" w:lineRule="auto"/>
    </w:pPr>
    <w:rPr>
      <w:rFonts w:ascii="Times New Roman" w:eastAsia="Times New Roman" w:hAnsi="Times New Roman" w:cs="Times New Roman"/>
      <w:kern w:val="0"/>
      <w:sz w:val="24"/>
      <w:szCs w:val="24"/>
      <w:lang w:eastAsia="de-DE"/>
      <w14:ligatures w14:val="none"/>
    </w:rPr>
  </w:style>
  <w:style w:type="character" w:customStyle="1" w:styleId="FuzeileZchn">
    <w:name w:val="Fußzeile Zchn"/>
    <w:basedOn w:val="Absatz-Standardschriftart"/>
    <w:link w:val="Fuzeile"/>
    <w:rsid w:val="00805EF6"/>
    <w:rPr>
      <w:sz w:val="24"/>
      <w:szCs w:val="24"/>
    </w:rPr>
  </w:style>
  <w:style w:type="paragraph" w:styleId="Sprechblasentext">
    <w:name w:val="Balloon Text"/>
    <w:basedOn w:val="Standard"/>
    <w:link w:val="SprechblasentextZchn"/>
    <w:rsid w:val="00805EF6"/>
    <w:pPr>
      <w:spacing w:after="0" w:line="240" w:lineRule="auto"/>
    </w:pPr>
    <w:rPr>
      <w:rFonts w:ascii="Tahoma" w:eastAsia="Times New Roman" w:hAnsi="Tahoma" w:cs="Tahoma"/>
      <w:kern w:val="0"/>
      <w:sz w:val="16"/>
      <w:szCs w:val="16"/>
      <w:lang w:eastAsia="de-DE"/>
      <w14:ligatures w14:val="none"/>
    </w:rPr>
  </w:style>
  <w:style w:type="character" w:customStyle="1" w:styleId="SprechblasentextZchn">
    <w:name w:val="Sprechblasentext Zchn"/>
    <w:basedOn w:val="Absatz-Standardschriftart"/>
    <w:link w:val="Sprechblasentext"/>
    <w:rsid w:val="00805EF6"/>
    <w:rPr>
      <w:rFonts w:ascii="Tahoma" w:hAnsi="Tahoma" w:cs="Tahoma"/>
      <w:sz w:val="16"/>
      <w:szCs w:val="16"/>
    </w:rPr>
  </w:style>
  <w:style w:type="character" w:customStyle="1" w:styleId="berschrift1Zchn">
    <w:name w:val="Überschrift 1 Zchn"/>
    <w:basedOn w:val="Absatz-Standardschriftart"/>
    <w:link w:val="berschrift1"/>
    <w:uiPriority w:val="9"/>
    <w:rsid w:val="00963CBB"/>
    <w:rPr>
      <w:rFonts w:asciiTheme="majorHAnsi" w:eastAsiaTheme="majorEastAsia" w:hAnsiTheme="majorHAnsi" w:cstheme="majorBidi"/>
      <w:color w:val="365F91" w:themeColor="accent1" w:themeShade="BF"/>
      <w:kern w:val="2"/>
      <w:sz w:val="32"/>
      <w:szCs w:val="32"/>
      <w:lang w:eastAsia="en-US"/>
      <w14:ligatures w14:val="standardContextual"/>
    </w:rPr>
  </w:style>
  <w:style w:type="character" w:customStyle="1" w:styleId="berschrift2Zchn">
    <w:name w:val="Überschrift 2 Zchn"/>
    <w:basedOn w:val="Absatz-Standardschriftart"/>
    <w:link w:val="berschrift2"/>
    <w:uiPriority w:val="9"/>
    <w:semiHidden/>
    <w:rsid w:val="00963CBB"/>
    <w:rPr>
      <w:rFonts w:asciiTheme="majorHAnsi" w:eastAsiaTheme="majorEastAsia" w:hAnsiTheme="majorHAnsi" w:cstheme="majorBidi"/>
      <w:color w:val="365F91" w:themeColor="accent1" w:themeShade="BF"/>
      <w:kern w:val="2"/>
      <w:sz w:val="26"/>
      <w:szCs w:val="26"/>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491238">
      <w:bodyDiv w:val="1"/>
      <w:marLeft w:val="0"/>
      <w:marRight w:val="0"/>
      <w:marTop w:val="0"/>
      <w:marBottom w:val="0"/>
      <w:divBdr>
        <w:top w:val="none" w:sz="0" w:space="0" w:color="auto"/>
        <w:left w:val="none" w:sz="0" w:space="0" w:color="auto"/>
        <w:bottom w:val="none" w:sz="0" w:space="0" w:color="auto"/>
        <w:right w:val="none" w:sz="0" w:space="0" w:color="auto"/>
      </w:divBdr>
    </w:div>
    <w:div w:id="1114055309">
      <w:bodyDiv w:val="1"/>
      <w:marLeft w:val="0"/>
      <w:marRight w:val="0"/>
      <w:marTop w:val="0"/>
      <w:marBottom w:val="0"/>
      <w:divBdr>
        <w:top w:val="none" w:sz="0" w:space="0" w:color="auto"/>
        <w:left w:val="none" w:sz="0" w:space="0" w:color="auto"/>
        <w:bottom w:val="none" w:sz="0" w:space="0" w:color="auto"/>
        <w:right w:val="none" w:sz="0" w:space="0" w:color="auto"/>
      </w:divBdr>
    </w:div>
    <w:div w:id="1436288917">
      <w:bodyDiv w:val="1"/>
      <w:marLeft w:val="0"/>
      <w:marRight w:val="0"/>
      <w:marTop w:val="0"/>
      <w:marBottom w:val="0"/>
      <w:divBdr>
        <w:top w:val="none" w:sz="0" w:space="0" w:color="auto"/>
        <w:left w:val="none" w:sz="0" w:space="0" w:color="auto"/>
        <w:bottom w:val="none" w:sz="0" w:space="0" w:color="auto"/>
        <w:right w:val="none" w:sz="0" w:space="0" w:color="auto"/>
      </w:divBdr>
    </w:div>
    <w:div w:id="1866211271">
      <w:bodyDiv w:val="1"/>
      <w:marLeft w:val="0"/>
      <w:marRight w:val="0"/>
      <w:marTop w:val="0"/>
      <w:marBottom w:val="0"/>
      <w:divBdr>
        <w:top w:val="none" w:sz="0" w:space="0" w:color="auto"/>
        <w:left w:val="none" w:sz="0" w:space="0" w:color="auto"/>
        <w:bottom w:val="none" w:sz="0" w:space="0" w:color="auto"/>
        <w:right w:val="none" w:sz="0" w:space="0" w:color="auto"/>
      </w:divBdr>
    </w:div>
    <w:div w:id="195567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127601\Downloads\02Formular_A4_hoch.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6A8DA-BBCF-4FB4-8E1C-258B5ADDA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02Formular_A4_hoch.dotx</Template>
  <TotalTime>0</TotalTime>
  <Pages>1</Pages>
  <Words>300</Words>
  <Characters>1894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Wago Kontakttechnik GmbH &amp; Co.KG</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 Epp</dc:creator>
  <cp:lastModifiedBy>Andreas Epp</cp:lastModifiedBy>
  <cp:revision>11</cp:revision>
  <cp:lastPrinted>2014-11-12T07:17:00Z</cp:lastPrinted>
  <dcterms:created xsi:type="dcterms:W3CDTF">2023-09-12T08:28:00Z</dcterms:created>
  <dcterms:modified xsi:type="dcterms:W3CDTF">2024-01-15T13:38:00Z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160f33-c33b-4e10-8636-cf83f9ca7d3c_Enabled">
    <vt:lpwstr>true</vt:lpwstr>
  </property>
  <property fmtid="{D5CDD505-2E9C-101B-9397-08002B2CF9AE}" pid="3" name="MSIP_Label_6b160f33-c33b-4e10-8636-cf83f9ca7d3c_SetDate">
    <vt:lpwstr>2023-01-05T09:53:57Z</vt:lpwstr>
  </property>
  <property fmtid="{D5CDD505-2E9C-101B-9397-08002B2CF9AE}" pid="4" name="MSIP_Label_6b160f33-c33b-4e10-8636-cf83f9ca7d3c_Method">
    <vt:lpwstr>Standard</vt:lpwstr>
  </property>
  <property fmtid="{D5CDD505-2E9C-101B-9397-08002B2CF9AE}" pid="5" name="MSIP_Label_6b160f33-c33b-4e10-8636-cf83f9ca7d3c_Name">
    <vt:lpwstr>Internal</vt:lpwstr>
  </property>
  <property fmtid="{D5CDD505-2E9C-101B-9397-08002B2CF9AE}" pid="6" name="MSIP_Label_6b160f33-c33b-4e10-8636-cf83f9ca7d3c_SiteId">
    <vt:lpwstr>e211c965-dd84-4c9f-bc3f-4215552a0857</vt:lpwstr>
  </property>
  <property fmtid="{D5CDD505-2E9C-101B-9397-08002B2CF9AE}" pid="7" name="MSIP_Label_6b160f33-c33b-4e10-8636-cf83f9ca7d3c_ActionId">
    <vt:lpwstr>20c84e2a-b89e-4a70-8c6e-2cf5323de6b9</vt:lpwstr>
  </property>
  <property fmtid="{D5CDD505-2E9C-101B-9397-08002B2CF9AE}" pid="8" name="MSIP_Label_6b160f33-c33b-4e10-8636-cf83f9ca7d3c_ContentBits">
    <vt:lpwstr>2</vt:lpwstr>
  </property>
</Properties>
</file>